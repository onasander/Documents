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33C34" w14:textId="4982AEA5" w:rsidR="009F20CD" w:rsidRDefault="00150627" w:rsidP="009F20CD">
      <w:pPr>
        <w:pStyle w:val="Heading1"/>
      </w:pPr>
      <w:r>
        <w:t>Onasander ICO Bounty Link Inventory</w:t>
      </w:r>
    </w:p>
    <w:p w14:paraId="493DCC69" w14:textId="37A7C0C3" w:rsidR="00695FA5" w:rsidRPr="009F20CD" w:rsidRDefault="009F20CD" w:rsidP="009F20CD">
      <w:r>
        <w:br/>
      </w:r>
      <w:r w:rsidR="00EE611C">
        <w:rPr>
          <w:b/>
          <w:bCs/>
        </w:rPr>
        <w:t>Signature</w:t>
      </w:r>
      <w:bookmarkStart w:id="0" w:name="_GoBack"/>
      <w:bookmarkEnd w:id="0"/>
      <w:r w:rsidR="00EE611C">
        <w:br/>
      </w:r>
      <w:hyperlink r:id="rId10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https://bitcointalk.org/index.php?topic=3948353.0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11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https://bitcointalk.org/index.php?topic=4235280.0</w:t>
        </w:r>
      </w:hyperlink>
      <w:r w:rsidR="00EE611C">
        <w:t xml:space="preserve"> </w:t>
      </w:r>
      <w:r w:rsidR="00EE611C">
        <w:br/>
      </w:r>
      <w:r w:rsidR="00EE611C">
        <w:br/>
      </w:r>
      <w:r w:rsidR="00EE611C">
        <w:rPr>
          <w:b/>
          <w:bCs/>
        </w:rPr>
        <w:t>Twitter</w:t>
      </w:r>
      <w:r w:rsidR="00EE611C">
        <w:br/>
      </w:r>
      <w:hyperlink r:id="rId12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https://twitter.com/OnasanderICO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13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https://twitter.com/OnasanderICO/status/999496328928464896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14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https://twitter.com/OnasanderICO/status/1003702498123796480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15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https://twitter.com/OnasanderICO/status/1002716763904249862</w:t>
        </w:r>
      </w:hyperlink>
      <w:r w:rsidR="00EE611C">
        <w:rPr>
          <w:rStyle w:val="HTMLCode"/>
          <w:rFonts w:eastAsiaTheme="minorEastAsia"/>
        </w:rPr>
        <w:t xml:space="preserve"> </w:t>
      </w:r>
      <w:r w:rsidR="00EE611C">
        <w:br/>
      </w:r>
      <w:r w:rsidR="00EE611C">
        <w:br/>
      </w:r>
      <w:r w:rsidR="00EE611C">
        <w:rPr>
          <w:b/>
          <w:bCs/>
        </w:rPr>
        <w:t>Facebook</w:t>
      </w:r>
      <w:r w:rsidR="00EE611C">
        <w:br/>
      </w:r>
      <w:hyperlink r:id="rId16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https://www.facebook.com/OnasanderICO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17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https://www.facebook.com/OnasanderICO/posts/1798017290219213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18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https://www.facebook.com/OnasanderICO/posts/1801204719900470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19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https://www.facebook.com/OnasanderICO/posts/1801195456568063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20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https://www.facebook.com/OnasanderICO/photos/a.1787698174584458.1073741828.1787679061253036/1787704471250495/?type=3&amp;theater</w:t>
        </w:r>
      </w:hyperlink>
      <w:r w:rsidR="00EE611C">
        <w:rPr>
          <w:rStyle w:val="HTMLCode"/>
          <w:rFonts w:eastAsiaTheme="minorEastAsia"/>
        </w:rPr>
        <w:t xml:space="preserve"> </w:t>
      </w:r>
      <w:r w:rsidR="00EE611C">
        <w:br/>
      </w:r>
      <w:r w:rsidR="00EE611C">
        <w:br/>
      </w:r>
      <w:r w:rsidR="00EE611C">
        <w:rPr>
          <w:b/>
          <w:bCs/>
        </w:rPr>
        <w:t>Reddit</w:t>
      </w:r>
      <w:r w:rsidR="00EE611C">
        <w:br/>
      </w:r>
      <w:hyperlink r:id="rId21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https://www.reddit.com/user/OnasanderICO/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22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https://www.reddit.com/r/ico/comments/8o1vqf/onasander_ico_frist_decentralized_investment_bank/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23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https://www.reddit.com/r/ico/comments/8p3quk/onasander_completed_its_whitepaper_for_the_first/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24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https://www.reddit.com/r/ico/comments/8p3yre/50000_onasander_tokens_to_be_airdropped_3000_each/</w:t>
        </w:r>
      </w:hyperlink>
      <w:r w:rsidR="00EE611C">
        <w:t xml:space="preserve"> </w:t>
      </w:r>
      <w:r w:rsidR="00EE611C">
        <w:br/>
      </w:r>
      <w:r w:rsidR="00EE611C">
        <w:br/>
      </w:r>
      <w:r w:rsidR="00EE611C">
        <w:rPr>
          <w:b/>
          <w:bCs/>
        </w:rPr>
        <w:t>Medium</w:t>
      </w:r>
      <w:r w:rsidR="00EE611C">
        <w:br/>
      </w:r>
      <w:hyperlink r:id="rId25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https://medium.com/@onasander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26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https://medium.com/@onasander/what-is-onasander-ico-895a0fcc9a3e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27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https://medium.com/@onasander/many-of-you-are-asking-about-our-onasander-bounty-program-28610d387f6f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28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https://medium.com/@onasander/onasander-airdop-campaign-dcdbe3c1ce03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29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https://medium.com/@onasander/onsander-ico-launched-bd6193944988</w:t>
        </w:r>
      </w:hyperlink>
      <w:r w:rsidR="00EE611C">
        <w:t xml:space="preserve"> </w:t>
      </w:r>
      <w:r w:rsidR="00EE611C">
        <w:br/>
      </w:r>
      <w:r w:rsidR="00EE611C">
        <w:br/>
      </w:r>
      <w:r w:rsidR="00EE611C">
        <w:rPr>
          <w:b/>
          <w:bCs/>
        </w:rPr>
        <w:t>Instagram</w:t>
      </w:r>
      <w:r w:rsidR="00EE611C">
        <w:br/>
      </w:r>
      <w:hyperlink r:id="rId30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https://www.instagram.com/onasanderico/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31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https://www.instagram.com/p/Bjs4IuYB27n/?taken-by=onasanderico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32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https://www.instagram.com/p/Bjs4PTphm2t/?taken-by=onasanderico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33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https://www.instagram.com/p/Bjs4MtrByKJ/?taken-by=onasanderico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34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https://www.instagram.com/p/Bjs4D7YBdNs/?taken-by=onasanderico</w:t>
        </w:r>
      </w:hyperlink>
      <w:r w:rsidR="00EE611C">
        <w:t xml:space="preserve"> </w:t>
      </w:r>
      <w:r w:rsidR="00EE611C">
        <w:br/>
      </w:r>
      <w:r w:rsidR="00EE611C">
        <w:br/>
      </w:r>
      <w:r w:rsidR="00EE611C">
        <w:rPr>
          <w:b/>
          <w:bCs/>
        </w:rPr>
        <w:t>LinkedIn</w:t>
      </w:r>
      <w:r w:rsidR="00EE611C">
        <w:br/>
      </w:r>
      <w:hyperlink r:id="rId35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https://www.linkedin.com/in/onasander-ico-3862a7161/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36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https://www.linkedin.com/feed/update/urn:li:activity:6410243722251894784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37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https://www.linkedin.com/feed/update/urn:li:activity:6410243033391988736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38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https://www.linkedin.com/feed/update/urn:li:activity:6409500686999908353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39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https://www.linkedin.com/feed/update/urn:li:activity:6409500189542871040</w:t>
        </w:r>
      </w:hyperlink>
      <w:r w:rsidR="00EE611C">
        <w:t xml:space="preserve"> </w:t>
      </w:r>
      <w:r w:rsidR="00EE611C">
        <w:br/>
      </w:r>
      <w:r w:rsidR="00EE611C">
        <w:br/>
      </w:r>
      <w:r w:rsidR="00EE611C">
        <w:rPr>
          <w:b/>
          <w:bCs/>
        </w:rPr>
        <w:t>Cryptocompare</w:t>
      </w:r>
      <w:r w:rsidR="00EE611C">
        <w:br/>
      </w:r>
      <w:hyperlink r:id="rId40" w:anchor="/activity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https://www.cryptocompare.com/profile/Onasander/#/activity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41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https://www.cryptocompare.com/coins/lbtc/post/p_978647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42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https://www.cryptocompare.com/coins/eth/post/p_983431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43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https://www.cryptocompare.com/exchanges/yobit/post/p_983455</w:t>
        </w:r>
      </w:hyperlink>
      <w:r w:rsidR="00EE611C">
        <w:rPr>
          <w:rFonts w:ascii="Courier New" w:hAnsi="Courier New" w:cs="Courier New"/>
          <w:sz w:val="20"/>
          <w:szCs w:val="20"/>
        </w:rPr>
        <w:br/>
      </w:r>
      <w:hyperlink r:id="rId44" w:tgtFrame="_blank" w:history="1">
        <w:r w:rsidR="00EE611C">
          <w:rPr>
            <w:rStyle w:val="Hyperlink"/>
            <w:rFonts w:ascii="Courier New" w:hAnsi="Courier New" w:cs="Courier New"/>
            <w:sz w:val="20"/>
            <w:szCs w:val="20"/>
          </w:rPr>
          <w:t>https://www.cryptocompare.com/exchanges/cryptopia/post/p_983471</w:t>
        </w:r>
      </w:hyperlink>
    </w:p>
    <w:sectPr w:rsidR="00695FA5" w:rsidRPr="009F20CD" w:rsidSect="007529C4">
      <w:headerReference w:type="default" r:id="rId45"/>
      <w:footerReference w:type="default" r:id="rId46"/>
      <w:pgSz w:w="12240" w:h="15840" w:code="1"/>
      <w:pgMar w:top="1080" w:right="1440" w:bottom="108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4A95B" w14:textId="77777777" w:rsidR="00F61F1B" w:rsidRDefault="00F61F1B" w:rsidP="00535AB6">
      <w:r>
        <w:separator/>
      </w:r>
    </w:p>
  </w:endnote>
  <w:endnote w:type="continuationSeparator" w:id="0">
    <w:p w14:paraId="69FE2B87" w14:textId="77777777" w:rsidR="00F61F1B" w:rsidRDefault="00F61F1B" w:rsidP="0053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91AE2" w14:textId="339FCF89" w:rsidR="00C627F6" w:rsidRPr="0036579F" w:rsidRDefault="00C627F6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016E11A" wp14:editId="61778C4D">
          <wp:simplePos x="0" y="0"/>
          <wp:positionH relativeFrom="column">
            <wp:posOffset>1823339</wp:posOffset>
          </wp:positionH>
          <wp:positionV relativeFrom="paragraph">
            <wp:posOffset>16205</wp:posOffset>
          </wp:positionV>
          <wp:extent cx="127221" cy="127221"/>
          <wp:effectExtent l="0" t="0" r="6350" b="635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contract_icon_smal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127221" cy="1272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le"/>
        <w:tag w:val=""/>
        <w:id w:val="280004402"/>
        <w:placeholder>
          <w:docPart w:val="A95E25241C004393AE70707B0DF083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B6844">
          <w:t>OnasandeR ICO</w:t>
        </w:r>
      </w:sdtContent>
    </w:sdt>
    <w:r>
      <w:t xml:space="preserve"> - </w:t>
    </w:r>
    <w:sdt>
      <w:sdtPr>
        <w:alias w:val="Date"/>
        <w:tag w:val=""/>
        <w:id w:val="-1976370188"/>
        <w:placeholder>
          <w:docPart w:val="9377004CD11D46CA883BFFF0BA7B132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3-14T00:00:00Z">
          <w:dateFormat w:val="MMMM yyyy"/>
          <w:lid w:val="en-US"/>
          <w:storeMappedDataAs w:val="dateTime"/>
          <w:calendar w:val="gregorian"/>
        </w:date>
      </w:sdtPr>
      <w:sdtEndPr/>
      <w:sdtContent>
        <w:r>
          <w:t>March 2018</w:t>
        </w:r>
      </w:sdtContent>
    </w:sdt>
    <w:r>
      <w:t xml:space="preserve">             </w:t>
    </w:r>
    <w:r w:rsidRPr="0036579F">
      <w:rPr>
        <w:sz w:val="18"/>
        <w:szCs w:val="18"/>
      </w:rPr>
      <w:t>0x5884c40ddEd55b5649A1AaA677A750eaD35E3043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7800E" w14:textId="77777777" w:rsidR="00F61F1B" w:rsidRDefault="00F61F1B" w:rsidP="00535AB6">
      <w:r>
        <w:separator/>
      </w:r>
    </w:p>
  </w:footnote>
  <w:footnote w:type="continuationSeparator" w:id="0">
    <w:p w14:paraId="5CA1D8C9" w14:textId="77777777" w:rsidR="00F61F1B" w:rsidRDefault="00F61F1B" w:rsidP="00535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83015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954B84" w14:textId="77777777" w:rsidR="00C627F6" w:rsidRDefault="00C627F6">
        <w:pPr>
          <w:pStyle w:val="Header"/>
          <w:jc w:val="right"/>
        </w:pPr>
        <w:r w:rsidRPr="007529C4">
          <w:rPr>
            <w:color w:val="C00000"/>
            <w:sz w:val="16"/>
            <w:szCs w:val="16"/>
          </w:rPr>
          <w:fldChar w:fldCharType="begin"/>
        </w:r>
        <w:r w:rsidRPr="007529C4">
          <w:rPr>
            <w:color w:val="C00000"/>
            <w:sz w:val="16"/>
            <w:szCs w:val="16"/>
          </w:rPr>
          <w:instrText xml:space="preserve"> PAGE   \* MERGEFORMAT </w:instrText>
        </w:r>
        <w:r w:rsidRPr="007529C4">
          <w:rPr>
            <w:color w:val="C00000"/>
            <w:sz w:val="16"/>
            <w:szCs w:val="16"/>
          </w:rPr>
          <w:fldChar w:fldCharType="separate"/>
        </w:r>
        <w:r w:rsidRPr="007529C4">
          <w:rPr>
            <w:noProof/>
            <w:color w:val="C00000"/>
            <w:sz w:val="16"/>
            <w:szCs w:val="16"/>
          </w:rPr>
          <w:t>2</w:t>
        </w:r>
        <w:r w:rsidRPr="007529C4">
          <w:rPr>
            <w:noProof/>
            <w:color w:val="C00000"/>
            <w:sz w:val="16"/>
            <w:szCs w:val="16"/>
          </w:rPr>
          <w:fldChar w:fldCharType="end"/>
        </w:r>
      </w:p>
    </w:sdtContent>
  </w:sdt>
  <w:p w14:paraId="437EFB18" w14:textId="77777777" w:rsidR="00C627F6" w:rsidRDefault="00C62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.65pt;height:5.65pt" o:bullet="t">
        <v:imagedata r:id="rId1" o:title="bullet"/>
      </v:shape>
    </w:pict>
  </w:numPicBullet>
  <w:abstractNum w:abstractNumId="0" w15:restartNumberingAfterBreak="0">
    <w:nsid w:val="05C92994"/>
    <w:multiLevelType w:val="hybridMultilevel"/>
    <w:tmpl w:val="9A1465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458D6"/>
    <w:multiLevelType w:val="hybridMultilevel"/>
    <w:tmpl w:val="98429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40F0A"/>
    <w:multiLevelType w:val="hybridMultilevel"/>
    <w:tmpl w:val="685886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95E99"/>
    <w:multiLevelType w:val="hybridMultilevel"/>
    <w:tmpl w:val="B36A6604"/>
    <w:lvl w:ilvl="0" w:tplc="116EF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015DC"/>
    <w:multiLevelType w:val="hybridMultilevel"/>
    <w:tmpl w:val="9F180D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E07224"/>
    <w:multiLevelType w:val="hybridMultilevel"/>
    <w:tmpl w:val="1C7E93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20139"/>
    <w:multiLevelType w:val="hybridMultilevel"/>
    <w:tmpl w:val="2A5EE2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80D2A"/>
    <w:multiLevelType w:val="hybridMultilevel"/>
    <w:tmpl w:val="8E98E2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C00CC"/>
    <w:multiLevelType w:val="hybridMultilevel"/>
    <w:tmpl w:val="968AB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E270D"/>
    <w:multiLevelType w:val="hybridMultilevel"/>
    <w:tmpl w:val="AA483F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E7CBF"/>
    <w:multiLevelType w:val="hybridMultilevel"/>
    <w:tmpl w:val="F7065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84695"/>
    <w:multiLevelType w:val="hybridMultilevel"/>
    <w:tmpl w:val="F91644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41F80"/>
    <w:multiLevelType w:val="hybridMultilevel"/>
    <w:tmpl w:val="68F4BA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353FB"/>
    <w:multiLevelType w:val="hybridMultilevel"/>
    <w:tmpl w:val="14F2C9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533ED"/>
    <w:multiLevelType w:val="hybridMultilevel"/>
    <w:tmpl w:val="8A3A4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76487"/>
    <w:multiLevelType w:val="hybridMultilevel"/>
    <w:tmpl w:val="D40A1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13"/>
  </w:num>
  <w:num w:numId="8">
    <w:abstractNumId w:val="2"/>
  </w:num>
  <w:num w:numId="9">
    <w:abstractNumId w:val="15"/>
  </w:num>
  <w:num w:numId="10">
    <w:abstractNumId w:val="1"/>
  </w:num>
  <w:num w:numId="11">
    <w:abstractNumId w:val="18"/>
  </w:num>
  <w:num w:numId="12">
    <w:abstractNumId w:val="14"/>
  </w:num>
  <w:num w:numId="13">
    <w:abstractNumId w:val="6"/>
  </w:num>
  <w:num w:numId="14">
    <w:abstractNumId w:val="16"/>
  </w:num>
  <w:num w:numId="15">
    <w:abstractNumId w:val="10"/>
  </w:num>
  <w:num w:numId="16">
    <w:abstractNumId w:val="12"/>
  </w:num>
  <w:num w:numId="17">
    <w:abstractNumId w:val="8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DE"/>
    <w:rsid w:val="0000118E"/>
    <w:rsid w:val="00001217"/>
    <w:rsid w:val="0000291F"/>
    <w:rsid w:val="00004331"/>
    <w:rsid w:val="00004B83"/>
    <w:rsid w:val="00006308"/>
    <w:rsid w:val="0000634F"/>
    <w:rsid w:val="00007FBE"/>
    <w:rsid w:val="00011B42"/>
    <w:rsid w:val="00012492"/>
    <w:rsid w:val="00014218"/>
    <w:rsid w:val="000162C0"/>
    <w:rsid w:val="00016C31"/>
    <w:rsid w:val="000173C9"/>
    <w:rsid w:val="00021D80"/>
    <w:rsid w:val="00023E9C"/>
    <w:rsid w:val="00025A36"/>
    <w:rsid w:val="00026DC0"/>
    <w:rsid w:val="00026DD4"/>
    <w:rsid w:val="000276B0"/>
    <w:rsid w:val="00030001"/>
    <w:rsid w:val="00035070"/>
    <w:rsid w:val="000361E9"/>
    <w:rsid w:val="00037AB5"/>
    <w:rsid w:val="000407B3"/>
    <w:rsid w:val="00043190"/>
    <w:rsid w:val="00052FB5"/>
    <w:rsid w:val="00054E16"/>
    <w:rsid w:val="00055032"/>
    <w:rsid w:val="00060060"/>
    <w:rsid w:val="00060FA1"/>
    <w:rsid w:val="00061DA9"/>
    <w:rsid w:val="00063897"/>
    <w:rsid w:val="00065186"/>
    <w:rsid w:val="00072187"/>
    <w:rsid w:val="000761B0"/>
    <w:rsid w:val="00077668"/>
    <w:rsid w:val="00081DD1"/>
    <w:rsid w:val="000825C7"/>
    <w:rsid w:val="00084334"/>
    <w:rsid w:val="00085E66"/>
    <w:rsid w:val="00090060"/>
    <w:rsid w:val="00090375"/>
    <w:rsid w:val="00090C81"/>
    <w:rsid w:val="00091533"/>
    <w:rsid w:val="0009164C"/>
    <w:rsid w:val="00091E65"/>
    <w:rsid w:val="00092DEF"/>
    <w:rsid w:val="000A03C1"/>
    <w:rsid w:val="000A0D52"/>
    <w:rsid w:val="000A1B53"/>
    <w:rsid w:val="000A4554"/>
    <w:rsid w:val="000A492A"/>
    <w:rsid w:val="000A4B99"/>
    <w:rsid w:val="000A53B8"/>
    <w:rsid w:val="000A5EA5"/>
    <w:rsid w:val="000A6DB0"/>
    <w:rsid w:val="000B009A"/>
    <w:rsid w:val="000B306D"/>
    <w:rsid w:val="000B39B2"/>
    <w:rsid w:val="000C16DC"/>
    <w:rsid w:val="000C24B7"/>
    <w:rsid w:val="000C3EB6"/>
    <w:rsid w:val="000C5ECF"/>
    <w:rsid w:val="000D1E7B"/>
    <w:rsid w:val="000D2FB8"/>
    <w:rsid w:val="000D4ED6"/>
    <w:rsid w:val="000D51F9"/>
    <w:rsid w:val="000D6913"/>
    <w:rsid w:val="000E1A8B"/>
    <w:rsid w:val="000E34FB"/>
    <w:rsid w:val="000E50E4"/>
    <w:rsid w:val="000F0820"/>
    <w:rsid w:val="000F10E7"/>
    <w:rsid w:val="000F56E5"/>
    <w:rsid w:val="000F5C00"/>
    <w:rsid w:val="001039E3"/>
    <w:rsid w:val="00104786"/>
    <w:rsid w:val="00105521"/>
    <w:rsid w:val="001068A7"/>
    <w:rsid w:val="00106995"/>
    <w:rsid w:val="001071B6"/>
    <w:rsid w:val="00107470"/>
    <w:rsid w:val="00115441"/>
    <w:rsid w:val="00117F88"/>
    <w:rsid w:val="0012011B"/>
    <w:rsid w:val="00120279"/>
    <w:rsid w:val="00121B5F"/>
    <w:rsid w:val="001223E4"/>
    <w:rsid w:val="0012310C"/>
    <w:rsid w:val="0012350C"/>
    <w:rsid w:val="00124EFE"/>
    <w:rsid w:val="001266C7"/>
    <w:rsid w:val="00126F63"/>
    <w:rsid w:val="00131378"/>
    <w:rsid w:val="00134A45"/>
    <w:rsid w:val="00135E6C"/>
    <w:rsid w:val="00137EFA"/>
    <w:rsid w:val="0014039C"/>
    <w:rsid w:val="00143FD1"/>
    <w:rsid w:val="00146D3A"/>
    <w:rsid w:val="00146E75"/>
    <w:rsid w:val="0014747D"/>
    <w:rsid w:val="00150627"/>
    <w:rsid w:val="001518D4"/>
    <w:rsid w:val="00151E70"/>
    <w:rsid w:val="0015285F"/>
    <w:rsid w:val="00155E7D"/>
    <w:rsid w:val="00160F9E"/>
    <w:rsid w:val="00161A25"/>
    <w:rsid w:val="00161A9F"/>
    <w:rsid w:val="00162A98"/>
    <w:rsid w:val="001638DD"/>
    <w:rsid w:val="00163A3A"/>
    <w:rsid w:val="001666F4"/>
    <w:rsid w:val="00166D2C"/>
    <w:rsid w:val="00172DA1"/>
    <w:rsid w:val="0017431A"/>
    <w:rsid w:val="00174F38"/>
    <w:rsid w:val="00176C12"/>
    <w:rsid w:val="0017728A"/>
    <w:rsid w:val="00180113"/>
    <w:rsid w:val="0018020D"/>
    <w:rsid w:val="00180B4F"/>
    <w:rsid w:val="0018320A"/>
    <w:rsid w:val="00184FFF"/>
    <w:rsid w:val="00190E80"/>
    <w:rsid w:val="0019158C"/>
    <w:rsid w:val="00193D80"/>
    <w:rsid w:val="001A0427"/>
    <w:rsid w:val="001A093F"/>
    <w:rsid w:val="001A3317"/>
    <w:rsid w:val="001A61F4"/>
    <w:rsid w:val="001A6BF4"/>
    <w:rsid w:val="001B3863"/>
    <w:rsid w:val="001B5CD8"/>
    <w:rsid w:val="001B6A81"/>
    <w:rsid w:val="001B700A"/>
    <w:rsid w:val="001C1FB2"/>
    <w:rsid w:val="001C4838"/>
    <w:rsid w:val="001C4CC1"/>
    <w:rsid w:val="001D2DB5"/>
    <w:rsid w:val="001D30A0"/>
    <w:rsid w:val="001D3120"/>
    <w:rsid w:val="001D4A17"/>
    <w:rsid w:val="001D4F02"/>
    <w:rsid w:val="001D5937"/>
    <w:rsid w:val="001D5AFE"/>
    <w:rsid w:val="001E2DC6"/>
    <w:rsid w:val="001E4CC1"/>
    <w:rsid w:val="001F16E2"/>
    <w:rsid w:val="001F2E68"/>
    <w:rsid w:val="001F7282"/>
    <w:rsid w:val="0020002C"/>
    <w:rsid w:val="00200533"/>
    <w:rsid w:val="0020141F"/>
    <w:rsid w:val="002016A4"/>
    <w:rsid w:val="00201755"/>
    <w:rsid w:val="00201E42"/>
    <w:rsid w:val="00201FE4"/>
    <w:rsid w:val="0020265E"/>
    <w:rsid w:val="00202DF3"/>
    <w:rsid w:val="002049B2"/>
    <w:rsid w:val="0020573B"/>
    <w:rsid w:val="002061CE"/>
    <w:rsid w:val="002076BF"/>
    <w:rsid w:val="0021064A"/>
    <w:rsid w:val="00210CC5"/>
    <w:rsid w:val="00211BAE"/>
    <w:rsid w:val="002151AD"/>
    <w:rsid w:val="0022037A"/>
    <w:rsid w:val="00222C4D"/>
    <w:rsid w:val="00226C21"/>
    <w:rsid w:val="00231C3E"/>
    <w:rsid w:val="002341C8"/>
    <w:rsid w:val="00234867"/>
    <w:rsid w:val="00234C92"/>
    <w:rsid w:val="00236103"/>
    <w:rsid w:val="002406A6"/>
    <w:rsid w:val="0024299A"/>
    <w:rsid w:val="002435AC"/>
    <w:rsid w:val="002446F8"/>
    <w:rsid w:val="00244A1D"/>
    <w:rsid w:val="002468C1"/>
    <w:rsid w:val="0024749F"/>
    <w:rsid w:val="0025006E"/>
    <w:rsid w:val="00250FC8"/>
    <w:rsid w:val="002516F6"/>
    <w:rsid w:val="00255CFA"/>
    <w:rsid w:val="0026030C"/>
    <w:rsid w:val="00260E49"/>
    <w:rsid w:val="00261326"/>
    <w:rsid w:val="00261851"/>
    <w:rsid w:val="00261A51"/>
    <w:rsid w:val="00266B80"/>
    <w:rsid w:val="002726B7"/>
    <w:rsid w:val="002732F8"/>
    <w:rsid w:val="00274DC8"/>
    <w:rsid w:val="002752EA"/>
    <w:rsid w:val="00276212"/>
    <w:rsid w:val="002764F5"/>
    <w:rsid w:val="00276C57"/>
    <w:rsid w:val="002819EF"/>
    <w:rsid w:val="00282304"/>
    <w:rsid w:val="002839BB"/>
    <w:rsid w:val="002860AA"/>
    <w:rsid w:val="00286531"/>
    <w:rsid w:val="0029043A"/>
    <w:rsid w:val="002909C5"/>
    <w:rsid w:val="00290FD9"/>
    <w:rsid w:val="00292699"/>
    <w:rsid w:val="0029272A"/>
    <w:rsid w:val="00292949"/>
    <w:rsid w:val="00292E33"/>
    <w:rsid w:val="0029473F"/>
    <w:rsid w:val="00294E29"/>
    <w:rsid w:val="00296712"/>
    <w:rsid w:val="00296EF5"/>
    <w:rsid w:val="002973F6"/>
    <w:rsid w:val="002A17E8"/>
    <w:rsid w:val="002A195D"/>
    <w:rsid w:val="002A1C88"/>
    <w:rsid w:val="002A2559"/>
    <w:rsid w:val="002A2782"/>
    <w:rsid w:val="002A614A"/>
    <w:rsid w:val="002B15B5"/>
    <w:rsid w:val="002B170F"/>
    <w:rsid w:val="002B1F79"/>
    <w:rsid w:val="002B38E3"/>
    <w:rsid w:val="002B4381"/>
    <w:rsid w:val="002B7077"/>
    <w:rsid w:val="002C0C6F"/>
    <w:rsid w:val="002C3BF4"/>
    <w:rsid w:val="002C6BF7"/>
    <w:rsid w:val="002C7744"/>
    <w:rsid w:val="002C7D80"/>
    <w:rsid w:val="002D0C20"/>
    <w:rsid w:val="002D27A8"/>
    <w:rsid w:val="002D65F1"/>
    <w:rsid w:val="002D6884"/>
    <w:rsid w:val="002E05A6"/>
    <w:rsid w:val="002E06DA"/>
    <w:rsid w:val="002E145C"/>
    <w:rsid w:val="002E16A4"/>
    <w:rsid w:val="002E189D"/>
    <w:rsid w:val="002E1E3C"/>
    <w:rsid w:val="002E6210"/>
    <w:rsid w:val="002E72E8"/>
    <w:rsid w:val="002F0C37"/>
    <w:rsid w:val="002F1E8D"/>
    <w:rsid w:val="002F249B"/>
    <w:rsid w:val="002F426B"/>
    <w:rsid w:val="002F6B85"/>
    <w:rsid w:val="002F70C7"/>
    <w:rsid w:val="002F736B"/>
    <w:rsid w:val="002F79C9"/>
    <w:rsid w:val="00300DF1"/>
    <w:rsid w:val="00303B12"/>
    <w:rsid w:val="00305FDB"/>
    <w:rsid w:val="0031081C"/>
    <w:rsid w:val="0031126F"/>
    <w:rsid w:val="00312BFB"/>
    <w:rsid w:val="00314015"/>
    <w:rsid w:val="00314C54"/>
    <w:rsid w:val="00315188"/>
    <w:rsid w:val="00315AD8"/>
    <w:rsid w:val="00317262"/>
    <w:rsid w:val="00320A49"/>
    <w:rsid w:val="00324F28"/>
    <w:rsid w:val="003266C3"/>
    <w:rsid w:val="00336356"/>
    <w:rsid w:val="0033653E"/>
    <w:rsid w:val="00337FDC"/>
    <w:rsid w:val="0034136A"/>
    <w:rsid w:val="003413BE"/>
    <w:rsid w:val="003418B4"/>
    <w:rsid w:val="003453CE"/>
    <w:rsid w:val="00346973"/>
    <w:rsid w:val="003507FE"/>
    <w:rsid w:val="003514FF"/>
    <w:rsid w:val="003524E3"/>
    <w:rsid w:val="00353C90"/>
    <w:rsid w:val="00355812"/>
    <w:rsid w:val="00355EB8"/>
    <w:rsid w:val="00357409"/>
    <w:rsid w:val="0036161E"/>
    <w:rsid w:val="00363D95"/>
    <w:rsid w:val="0036403B"/>
    <w:rsid w:val="0036579F"/>
    <w:rsid w:val="003710B9"/>
    <w:rsid w:val="0037215E"/>
    <w:rsid w:val="003730DE"/>
    <w:rsid w:val="00373646"/>
    <w:rsid w:val="003736D5"/>
    <w:rsid w:val="00374A8B"/>
    <w:rsid w:val="00375968"/>
    <w:rsid w:val="00375E44"/>
    <w:rsid w:val="00377248"/>
    <w:rsid w:val="00380107"/>
    <w:rsid w:val="0038173B"/>
    <w:rsid w:val="003832D3"/>
    <w:rsid w:val="00385378"/>
    <w:rsid w:val="00386E80"/>
    <w:rsid w:val="00386F69"/>
    <w:rsid w:val="00392E01"/>
    <w:rsid w:val="00394365"/>
    <w:rsid w:val="003966F6"/>
    <w:rsid w:val="003A0666"/>
    <w:rsid w:val="003A0ACE"/>
    <w:rsid w:val="003A307B"/>
    <w:rsid w:val="003A5780"/>
    <w:rsid w:val="003A6886"/>
    <w:rsid w:val="003A7E36"/>
    <w:rsid w:val="003B25A4"/>
    <w:rsid w:val="003B293C"/>
    <w:rsid w:val="003B5ACB"/>
    <w:rsid w:val="003B6844"/>
    <w:rsid w:val="003B7568"/>
    <w:rsid w:val="003B763C"/>
    <w:rsid w:val="003C1DE6"/>
    <w:rsid w:val="003C2892"/>
    <w:rsid w:val="003C358A"/>
    <w:rsid w:val="003C3EA5"/>
    <w:rsid w:val="003C522A"/>
    <w:rsid w:val="003C6D5B"/>
    <w:rsid w:val="003C7751"/>
    <w:rsid w:val="003D19D3"/>
    <w:rsid w:val="003D2D42"/>
    <w:rsid w:val="003D2DA7"/>
    <w:rsid w:val="003D31DE"/>
    <w:rsid w:val="003D4AAA"/>
    <w:rsid w:val="003D5C4B"/>
    <w:rsid w:val="003D5FAC"/>
    <w:rsid w:val="003D7818"/>
    <w:rsid w:val="003E00B0"/>
    <w:rsid w:val="003E2239"/>
    <w:rsid w:val="003E7DCE"/>
    <w:rsid w:val="003F0393"/>
    <w:rsid w:val="003F22BA"/>
    <w:rsid w:val="003F2992"/>
    <w:rsid w:val="003F2FF8"/>
    <w:rsid w:val="003F61C1"/>
    <w:rsid w:val="003F7F36"/>
    <w:rsid w:val="0040288F"/>
    <w:rsid w:val="00404F03"/>
    <w:rsid w:val="004063E8"/>
    <w:rsid w:val="00407A97"/>
    <w:rsid w:val="004100EB"/>
    <w:rsid w:val="004106CD"/>
    <w:rsid w:val="00412B88"/>
    <w:rsid w:val="00413123"/>
    <w:rsid w:val="004153E0"/>
    <w:rsid w:val="00415F0B"/>
    <w:rsid w:val="00416901"/>
    <w:rsid w:val="00420B78"/>
    <w:rsid w:val="00421675"/>
    <w:rsid w:val="004233AF"/>
    <w:rsid w:val="00423F15"/>
    <w:rsid w:val="00434F51"/>
    <w:rsid w:val="0043544A"/>
    <w:rsid w:val="00437002"/>
    <w:rsid w:val="004379BA"/>
    <w:rsid w:val="004401FC"/>
    <w:rsid w:val="004417C0"/>
    <w:rsid w:val="00442EB1"/>
    <w:rsid w:val="004445BD"/>
    <w:rsid w:val="0044610D"/>
    <w:rsid w:val="00446D96"/>
    <w:rsid w:val="0045031E"/>
    <w:rsid w:val="00450EA5"/>
    <w:rsid w:val="00451270"/>
    <w:rsid w:val="0045453D"/>
    <w:rsid w:val="00454CD0"/>
    <w:rsid w:val="00456B1B"/>
    <w:rsid w:val="00460D72"/>
    <w:rsid w:val="00461184"/>
    <w:rsid w:val="00462CB2"/>
    <w:rsid w:val="00464CCC"/>
    <w:rsid w:val="00467A88"/>
    <w:rsid w:val="00467B97"/>
    <w:rsid w:val="00467EB8"/>
    <w:rsid w:val="00470E39"/>
    <w:rsid w:val="004712E3"/>
    <w:rsid w:val="00472E0A"/>
    <w:rsid w:val="00476300"/>
    <w:rsid w:val="00476591"/>
    <w:rsid w:val="004832F0"/>
    <w:rsid w:val="00485325"/>
    <w:rsid w:val="00486E87"/>
    <w:rsid w:val="00487DD6"/>
    <w:rsid w:val="004934F6"/>
    <w:rsid w:val="00493678"/>
    <w:rsid w:val="00493FD4"/>
    <w:rsid w:val="00494E19"/>
    <w:rsid w:val="004979F3"/>
    <w:rsid w:val="004A0251"/>
    <w:rsid w:val="004A0BE0"/>
    <w:rsid w:val="004A1688"/>
    <w:rsid w:val="004A2EB2"/>
    <w:rsid w:val="004A53FD"/>
    <w:rsid w:val="004A7AC8"/>
    <w:rsid w:val="004B02E3"/>
    <w:rsid w:val="004B149D"/>
    <w:rsid w:val="004B184E"/>
    <w:rsid w:val="004B3A3D"/>
    <w:rsid w:val="004B49BB"/>
    <w:rsid w:val="004B5531"/>
    <w:rsid w:val="004B5907"/>
    <w:rsid w:val="004B5E3E"/>
    <w:rsid w:val="004B7AB2"/>
    <w:rsid w:val="004C043D"/>
    <w:rsid w:val="004C0521"/>
    <w:rsid w:val="004C249D"/>
    <w:rsid w:val="004C45B1"/>
    <w:rsid w:val="004C50C2"/>
    <w:rsid w:val="004C68FE"/>
    <w:rsid w:val="004C7697"/>
    <w:rsid w:val="004D214E"/>
    <w:rsid w:val="004D3B86"/>
    <w:rsid w:val="004D56DF"/>
    <w:rsid w:val="004D67D0"/>
    <w:rsid w:val="004D6E88"/>
    <w:rsid w:val="004D71A3"/>
    <w:rsid w:val="004E09E6"/>
    <w:rsid w:val="004E1240"/>
    <w:rsid w:val="004E1286"/>
    <w:rsid w:val="004E3A1C"/>
    <w:rsid w:val="004E3DDC"/>
    <w:rsid w:val="004E58BE"/>
    <w:rsid w:val="004E6B25"/>
    <w:rsid w:val="004F0125"/>
    <w:rsid w:val="004F2AD7"/>
    <w:rsid w:val="004F3D39"/>
    <w:rsid w:val="004F4242"/>
    <w:rsid w:val="004F7061"/>
    <w:rsid w:val="004F73BA"/>
    <w:rsid w:val="005006DF"/>
    <w:rsid w:val="00501B35"/>
    <w:rsid w:val="00501F08"/>
    <w:rsid w:val="00504BB1"/>
    <w:rsid w:val="00504C40"/>
    <w:rsid w:val="00506D37"/>
    <w:rsid w:val="0050765F"/>
    <w:rsid w:val="0051117D"/>
    <w:rsid w:val="00511534"/>
    <w:rsid w:val="0051203C"/>
    <w:rsid w:val="0051507C"/>
    <w:rsid w:val="00516362"/>
    <w:rsid w:val="005176BC"/>
    <w:rsid w:val="00520773"/>
    <w:rsid w:val="00520D2B"/>
    <w:rsid w:val="00521655"/>
    <w:rsid w:val="0052199F"/>
    <w:rsid w:val="00521D47"/>
    <w:rsid w:val="00521F05"/>
    <w:rsid w:val="00522A0E"/>
    <w:rsid w:val="00522C26"/>
    <w:rsid w:val="00523D9F"/>
    <w:rsid w:val="00525F31"/>
    <w:rsid w:val="00526ACE"/>
    <w:rsid w:val="00527DBB"/>
    <w:rsid w:val="005305F2"/>
    <w:rsid w:val="005310EE"/>
    <w:rsid w:val="005313D2"/>
    <w:rsid w:val="00531FA7"/>
    <w:rsid w:val="005340CD"/>
    <w:rsid w:val="00535AB6"/>
    <w:rsid w:val="00540DA7"/>
    <w:rsid w:val="005411C3"/>
    <w:rsid w:val="005434C5"/>
    <w:rsid w:val="005435D9"/>
    <w:rsid w:val="00545AA1"/>
    <w:rsid w:val="0054613A"/>
    <w:rsid w:val="00546497"/>
    <w:rsid w:val="005469E7"/>
    <w:rsid w:val="00546B6A"/>
    <w:rsid w:val="0054719A"/>
    <w:rsid w:val="00547A2F"/>
    <w:rsid w:val="00552504"/>
    <w:rsid w:val="00555D3A"/>
    <w:rsid w:val="0055640D"/>
    <w:rsid w:val="0055771A"/>
    <w:rsid w:val="00564AAC"/>
    <w:rsid w:val="00565B8F"/>
    <w:rsid w:val="005708BF"/>
    <w:rsid w:val="0057359A"/>
    <w:rsid w:val="00574B3B"/>
    <w:rsid w:val="00580746"/>
    <w:rsid w:val="005824BF"/>
    <w:rsid w:val="00583ED5"/>
    <w:rsid w:val="00584446"/>
    <w:rsid w:val="005858E2"/>
    <w:rsid w:val="00586558"/>
    <w:rsid w:val="005918C7"/>
    <w:rsid w:val="00593EFF"/>
    <w:rsid w:val="0059409F"/>
    <w:rsid w:val="005972EF"/>
    <w:rsid w:val="00597C8C"/>
    <w:rsid w:val="005A20BE"/>
    <w:rsid w:val="005A2347"/>
    <w:rsid w:val="005A470B"/>
    <w:rsid w:val="005A6FA3"/>
    <w:rsid w:val="005B14FA"/>
    <w:rsid w:val="005B1920"/>
    <w:rsid w:val="005B1E1A"/>
    <w:rsid w:val="005B28FC"/>
    <w:rsid w:val="005B45BB"/>
    <w:rsid w:val="005B4733"/>
    <w:rsid w:val="005B4F33"/>
    <w:rsid w:val="005B5016"/>
    <w:rsid w:val="005B78C2"/>
    <w:rsid w:val="005C096F"/>
    <w:rsid w:val="005C36A0"/>
    <w:rsid w:val="005C3959"/>
    <w:rsid w:val="005C468F"/>
    <w:rsid w:val="005C76F4"/>
    <w:rsid w:val="005D1963"/>
    <w:rsid w:val="005D1F05"/>
    <w:rsid w:val="005D3454"/>
    <w:rsid w:val="005D5014"/>
    <w:rsid w:val="005D5493"/>
    <w:rsid w:val="005D65C3"/>
    <w:rsid w:val="005D6685"/>
    <w:rsid w:val="005D714B"/>
    <w:rsid w:val="005D7723"/>
    <w:rsid w:val="005D7A65"/>
    <w:rsid w:val="005E02B2"/>
    <w:rsid w:val="005E0704"/>
    <w:rsid w:val="005E0968"/>
    <w:rsid w:val="005F0EC1"/>
    <w:rsid w:val="005F2575"/>
    <w:rsid w:val="005F370B"/>
    <w:rsid w:val="005F3F81"/>
    <w:rsid w:val="0060053A"/>
    <w:rsid w:val="006030C7"/>
    <w:rsid w:val="0060339D"/>
    <w:rsid w:val="00603993"/>
    <w:rsid w:val="00607C02"/>
    <w:rsid w:val="00610635"/>
    <w:rsid w:val="00611541"/>
    <w:rsid w:val="006115D1"/>
    <w:rsid w:val="00612730"/>
    <w:rsid w:val="0061305E"/>
    <w:rsid w:val="0061326A"/>
    <w:rsid w:val="0061383B"/>
    <w:rsid w:val="00616035"/>
    <w:rsid w:val="006166D8"/>
    <w:rsid w:val="00617D6D"/>
    <w:rsid w:val="00617FAA"/>
    <w:rsid w:val="006218E2"/>
    <w:rsid w:val="00621E71"/>
    <w:rsid w:val="006233B2"/>
    <w:rsid w:val="00623DC1"/>
    <w:rsid w:val="00624A4B"/>
    <w:rsid w:val="00624ACC"/>
    <w:rsid w:val="00625B07"/>
    <w:rsid w:val="00626314"/>
    <w:rsid w:val="006266BD"/>
    <w:rsid w:val="00626891"/>
    <w:rsid w:val="00632A8A"/>
    <w:rsid w:val="00633FBE"/>
    <w:rsid w:val="0064341A"/>
    <w:rsid w:val="006505DB"/>
    <w:rsid w:val="00650BF4"/>
    <w:rsid w:val="0065153A"/>
    <w:rsid w:val="00652363"/>
    <w:rsid w:val="00654BB7"/>
    <w:rsid w:val="00654DAA"/>
    <w:rsid w:val="00654FAF"/>
    <w:rsid w:val="006565FD"/>
    <w:rsid w:val="0065676D"/>
    <w:rsid w:val="00657E5C"/>
    <w:rsid w:val="006631D7"/>
    <w:rsid w:val="006656BA"/>
    <w:rsid w:val="00667A95"/>
    <w:rsid w:val="00667ED7"/>
    <w:rsid w:val="00671390"/>
    <w:rsid w:val="00673FEE"/>
    <w:rsid w:val="00675F0E"/>
    <w:rsid w:val="006761F0"/>
    <w:rsid w:val="00681C31"/>
    <w:rsid w:val="006827E4"/>
    <w:rsid w:val="00682E69"/>
    <w:rsid w:val="0068503E"/>
    <w:rsid w:val="00685CF9"/>
    <w:rsid w:val="006870A8"/>
    <w:rsid w:val="0069025D"/>
    <w:rsid w:val="00690BA2"/>
    <w:rsid w:val="0069252D"/>
    <w:rsid w:val="00692FEE"/>
    <w:rsid w:val="0069456C"/>
    <w:rsid w:val="00694D3C"/>
    <w:rsid w:val="00695FA5"/>
    <w:rsid w:val="00697549"/>
    <w:rsid w:val="0069789A"/>
    <w:rsid w:val="00697E67"/>
    <w:rsid w:val="006A02F6"/>
    <w:rsid w:val="006A11AB"/>
    <w:rsid w:val="006A1672"/>
    <w:rsid w:val="006A3515"/>
    <w:rsid w:val="006A3D40"/>
    <w:rsid w:val="006A4DB9"/>
    <w:rsid w:val="006B199A"/>
    <w:rsid w:val="006B2198"/>
    <w:rsid w:val="006B3B33"/>
    <w:rsid w:val="006B3B78"/>
    <w:rsid w:val="006B43A6"/>
    <w:rsid w:val="006B51B8"/>
    <w:rsid w:val="006B5A85"/>
    <w:rsid w:val="006C009C"/>
    <w:rsid w:val="006C30BB"/>
    <w:rsid w:val="006C66F7"/>
    <w:rsid w:val="006D2BEE"/>
    <w:rsid w:val="006D4B99"/>
    <w:rsid w:val="006D60C8"/>
    <w:rsid w:val="006D7497"/>
    <w:rsid w:val="006E145B"/>
    <w:rsid w:val="006E21D2"/>
    <w:rsid w:val="006E3751"/>
    <w:rsid w:val="006E3A21"/>
    <w:rsid w:val="006E413D"/>
    <w:rsid w:val="006E692C"/>
    <w:rsid w:val="006E6CCD"/>
    <w:rsid w:val="006F1314"/>
    <w:rsid w:val="006F2457"/>
    <w:rsid w:val="006F6119"/>
    <w:rsid w:val="00701A0D"/>
    <w:rsid w:val="007031B0"/>
    <w:rsid w:val="00706B6E"/>
    <w:rsid w:val="00710A07"/>
    <w:rsid w:val="00710A40"/>
    <w:rsid w:val="007128B2"/>
    <w:rsid w:val="00713B40"/>
    <w:rsid w:val="007142C1"/>
    <w:rsid w:val="00715FB0"/>
    <w:rsid w:val="0071681B"/>
    <w:rsid w:val="00717050"/>
    <w:rsid w:val="00717586"/>
    <w:rsid w:val="0071770C"/>
    <w:rsid w:val="00720CEB"/>
    <w:rsid w:val="00720E1D"/>
    <w:rsid w:val="007217B4"/>
    <w:rsid w:val="0072276C"/>
    <w:rsid w:val="007228B8"/>
    <w:rsid w:val="007240DE"/>
    <w:rsid w:val="00726E87"/>
    <w:rsid w:val="00727611"/>
    <w:rsid w:val="0073123D"/>
    <w:rsid w:val="007321D5"/>
    <w:rsid w:val="00733611"/>
    <w:rsid w:val="00733B0D"/>
    <w:rsid w:val="00733E07"/>
    <w:rsid w:val="00741608"/>
    <w:rsid w:val="00741A37"/>
    <w:rsid w:val="00745411"/>
    <w:rsid w:val="00745D13"/>
    <w:rsid w:val="00747F65"/>
    <w:rsid w:val="007529C4"/>
    <w:rsid w:val="00754F19"/>
    <w:rsid w:val="007569A5"/>
    <w:rsid w:val="007601E2"/>
    <w:rsid w:val="007614B8"/>
    <w:rsid w:val="007630A9"/>
    <w:rsid w:val="0076352B"/>
    <w:rsid w:val="007638AF"/>
    <w:rsid w:val="00763E76"/>
    <w:rsid w:val="00763F75"/>
    <w:rsid w:val="007643AD"/>
    <w:rsid w:val="007648F9"/>
    <w:rsid w:val="0076537C"/>
    <w:rsid w:val="00765D6B"/>
    <w:rsid w:val="00766D6E"/>
    <w:rsid w:val="007671FE"/>
    <w:rsid w:val="0077169A"/>
    <w:rsid w:val="007724A7"/>
    <w:rsid w:val="00772D15"/>
    <w:rsid w:val="00772D5B"/>
    <w:rsid w:val="0077363B"/>
    <w:rsid w:val="00773658"/>
    <w:rsid w:val="00773875"/>
    <w:rsid w:val="00774245"/>
    <w:rsid w:val="00774EBB"/>
    <w:rsid w:val="0077700C"/>
    <w:rsid w:val="00780263"/>
    <w:rsid w:val="0078206F"/>
    <w:rsid w:val="00782811"/>
    <w:rsid w:val="00783336"/>
    <w:rsid w:val="0078341A"/>
    <w:rsid w:val="00784884"/>
    <w:rsid w:val="00787AE7"/>
    <w:rsid w:val="0079382B"/>
    <w:rsid w:val="00794B31"/>
    <w:rsid w:val="00795598"/>
    <w:rsid w:val="007A21BB"/>
    <w:rsid w:val="007A2654"/>
    <w:rsid w:val="007A5112"/>
    <w:rsid w:val="007A7CB4"/>
    <w:rsid w:val="007B2B62"/>
    <w:rsid w:val="007B4258"/>
    <w:rsid w:val="007B4CE1"/>
    <w:rsid w:val="007B52FF"/>
    <w:rsid w:val="007B5669"/>
    <w:rsid w:val="007B5F4F"/>
    <w:rsid w:val="007B7AF5"/>
    <w:rsid w:val="007C238B"/>
    <w:rsid w:val="007C3642"/>
    <w:rsid w:val="007C6A1F"/>
    <w:rsid w:val="007D09B9"/>
    <w:rsid w:val="007D1EA8"/>
    <w:rsid w:val="007D4923"/>
    <w:rsid w:val="007D5543"/>
    <w:rsid w:val="007D7FF7"/>
    <w:rsid w:val="007E067A"/>
    <w:rsid w:val="007E124F"/>
    <w:rsid w:val="007F0C28"/>
    <w:rsid w:val="007F1025"/>
    <w:rsid w:val="007F4A0B"/>
    <w:rsid w:val="007F546D"/>
    <w:rsid w:val="007F7B08"/>
    <w:rsid w:val="00802D47"/>
    <w:rsid w:val="008036ED"/>
    <w:rsid w:val="00803B50"/>
    <w:rsid w:val="00806618"/>
    <w:rsid w:val="00814194"/>
    <w:rsid w:val="00815B7D"/>
    <w:rsid w:val="0082355A"/>
    <w:rsid w:val="00825754"/>
    <w:rsid w:val="00827AF8"/>
    <w:rsid w:val="00830166"/>
    <w:rsid w:val="008302BD"/>
    <w:rsid w:val="00832EFC"/>
    <w:rsid w:val="00832F93"/>
    <w:rsid w:val="008331A9"/>
    <w:rsid w:val="00833397"/>
    <w:rsid w:val="00834D38"/>
    <w:rsid w:val="008364C0"/>
    <w:rsid w:val="008365E7"/>
    <w:rsid w:val="00840447"/>
    <w:rsid w:val="0084419A"/>
    <w:rsid w:val="00845481"/>
    <w:rsid w:val="00851901"/>
    <w:rsid w:val="00853352"/>
    <w:rsid w:val="00855DB3"/>
    <w:rsid w:val="008561B0"/>
    <w:rsid w:val="008571F6"/>
    <w:rsid w:val="008606F6"/>
    <w:rsid w:val="008612CD"/>
    <w:rsid w:val="00861C2B"/>
    <w:rsid w:val="008659FC"/>
    <w:rsid w:val="00867662"/>
    <w:rsid w:val="00867703"/>
    <w:rsid w:val="008679C9"/>
    <w:rsid w:val="00870100"/>
    <w:rsid w:val="008725BC"/>
    <w:rsid w:val="00872E7B"/>
    <w:rsid w:val="00873C5C"/>
    <w:rsid w:val="00873F53"/>
    <w:rsid w:val="00874C9E"/>
    <w:rsid w:val="008766C5"/>
    <w:rsid w:val="008859BF"/>
    <w:rsid w:val="008861AC"/>
    <w:rsid w:val="008871A8"/>
    <w:rsid w:val="00887D2A"/>
    <w:rsid w:val="00890813"/>
    <w:rsid w:val="0089184F"/>
    <w:rsid w:val="008926C3"/>
    <w:rsid w:val="00892DAC"/>
    <w:rsid w:val="00894315"/>
    <w:rsid w:val="00894DA3"/>
    <w:rsid w:val="00897CF8"/>
    <w:rsid w:val="008A01EE"/>
    <w:rsid w:val="008A107D"/>
    <w:rsid w:val="008A25BD"/>
    <w:rsid w:val="008A3382"/>
    <w:rsid w:val="008A6A6B"/>
    <w:rsid w:val="008A7AE7"/>
    <w:rsid w:val="008B0E5B"/>
    <w:rsid w:val="008B35DD"/>
    <w:rsid w:val="008B3690"/>
    <w:rsid w:val="008B4325"/>
    <w:rsid w:val="008B7458"/>
    <w:rsid w:val="008C079B"/>
    <w:rsid w:val="008C1096"/>
    <w:rsid w:val="008C1480"/>
    <w:rsid w:val="008C1496"/>
    <w:rsid w:val="008C3A63"/>
    <w:rsid w:val="008C7068"/>
    <w:rsid w:val="008D1A2C"/>
    <w:rsid w:val="008D603D"/>
    <w:rsid w:val="008D66AD"/>
    <w:rsid w:val="008D6FD1"/>
    <w:rsid w:val="008E377D"/>
    <w:rsid w:val="008E6E0F"/>
    <w:rsid w:val="008E7153"/>
    <w:rsid w:val="008E71FC"/>
    <w:rsid w:val="008E733C"/>
    <w:rsid w:val="008F2F1F"/>
    <w:rsid w:val="008F402F"/>
    <w:rsid w:val="008F4B55"/>
    <w:rsid w:val="008F50F0"/>
    <w:rsid w:val="00900B3A"/>
    <w:rsid w:val="009026B9"/>
    <w:rsid w:val="0090594E"/>
    <w:rsid w:val="0090733E"/>
    <w:rsid w:val="009077BF"/>
    <w:rsid w:val="009079BE"/>
    <w:rsid w:val="009103F5"/>
    <w:rsid w:val="00912AD8"/>
    <w:rsid w:val="009132EC"/>
    <w:rsid w:val="00913306"/>
    <w:rsid w:val="00914E63"/>
    <w:rsid w:val="00915414"/>
    <w:rsid w:val="009160BD"/>
    <w:rsid w:val="0092013B"/>
    <w:rsid w:val="00922115"/>
    <w:rsid w:val="00922B81"/>
    <w:rsid w:val="00924766"/>
    <w:rsid w:val="00925B06"/>
    <w:rsid w:val="00925FB0"/>
    <w:rsid w:val="00932B1F"/>
    <w:rsid w:val="009335E5"/>
    <w:rsid w:val="00933A1B"/>
    <w:rsid w:val="00937CEE"/>
    <w:rsid w:val="0094061D"/>
    <w:rsid w:val="00940D16"/>
    <w:rsid w:val="00940DE6"/>
    <w:rsid w:val="009422E6"/>
    <w:rsid w:val="0094314C"/>
    <w:rsid w:val="00944B73"/>
    <w:rsid w:val="00944EFC"/>
    <w:rsid w:val="00950712"/>
    <w:rsid w:val="009523A1"/>
    <w:rsid w:val="009539FC"/>
    <w:rsid w:val="00954F55"/>
    <w:rsid w:val="00955D58"/>
    <w:rsid w:val="00956D31"/>
    <w:rsid w:val="00957967"/>
    <w:rsid w:val="00962002"/>
    <w:rsid w:val="00962657"/>
    <w:rsid w:val="00962C7F"/>
    <w:rsid w:val="00965D58"/>
    <w:rsid w:val="009701BA"/>
    <w:rsid w:val="009720D4"/>
    <w:rsid w:val="009728E7"/>
    <w:rsid w:val="009745CA"/>
    <w:rsid w:val="009773EA"/>
    <w:rsid w:val="00980817"/>
    <w:rsid w:val="00981DC6"/>
    <w:rsid w:val="00982DAF"/>
    <w:rsid w:val="009830CC"/>
    <w:rsid w:val="00985AEA"/>
    <w:rsid w:val="00985E0F"/>
    <w:rsid w:val="009879A7"/>
    <w:rsid w:val="009936E5"/>
    <w:rsid w:val="009938B1"/>
    <w:rsid w:val="00994A92"/>
    <w:rsid w:val="00996BDA"/>
    <w:rsid w:val="009A7BF7"/>
    <w:rsid w:val="009B01FD"/>
    <w:rsid w:val="009B0CB0"/>
    <w:rsid w:val="009B463F"/>
    <w:rsid w:val="009B7860"/>
    <w:rsid w:val="009B7FCF"/>
    <w:rsid w:val="009C12E5"/>
    <w:rsid w:val="009C238C"/>
    <w:rsid w:val="009C7AC3"/>
    <w:rsid w:val="009D0E6C"/>
    <w:rsid w:val="009D216D"/>
    <w:rsid w:val="009D23F1"/>
    <w:rsid w:val="009D30EA"/>
    <w:rsid w:val="009D355A"/>
    <w:rsid w:val="009D55F6"/>
    <w:rsid w:val="009D59B1"/>
    <w:rsid w:val="009D6872"/>
    <w:rsid w:val="009E2EA6"/>
    <w:rsid w:val="009E3B46"/>
    <w:rsid w:val="009E4C1D"/>
    <w:rsid w:val="009E5144"/>
    <w:rsid w:val="009E5675"/>
    <w:rsid w:val="009E7330"/>
    <w:rsid w:val="009F092B"/>
    <w:rsid w:val="009F13EA"/>
    <w:rsid w:val="009F20CD"/>
    <w:rsid w:val="009F3CF2"/>
    <w:rsid w:val="009F6248"/>
    <w:rsid w:val="009F6A22"/>
    <w:rsid w:val="009F775C"/>
    <w:rsid w:val="00A0044C"/>
    <w:rsid w:val="00A00B52"/>
    <w:rsid w:val="00A026A8"/>
    <w:rsid w:val="00A04F9A"/>
    <w:rsid w:val="00A04FFB"/>
    <w:rsid w:val="00A051A1"/>
    <w:rsid w:val="00A07620"/>
    <w:rsid w:val="00A12C26"/>
    <w:rsid w:val="00A12DDC"/>
    <w:rsid w:val="00A13EF6"/>
    <w:rsid w:val="00A1468F"/>
    <w:rsid w:val="00A15A87"/>
    <w:rsid w:val="00A216B2"/>
    <w:rsid w:val="00A21733"/>
    <w:rsid w:val="00A2201D"/>
    <w:rsid w:val="00A223AD"/>
    <w:rsid w:val="00A23AD8"/>
    <w:rsid w:val="00A25C66"/>
    <w:rsid w:val="00A26CB6"/>
    <w:rsid w:val="00A27CA8"/>
    <w:rsid w:val="00A3052A"/>
    <w:rsid w:val="00A32E41"/>
    <w:rsid w:val="00A34C08"/>
    <w:rsid w:val="00A354F7"/>
    <w:rsid w:val="00A35639"/>
    <w:rsid w:val="00A37878"/>
    <w:rsid w:val="00A4022E"/>
    <w:rsid w:val="00A40A44"/>
    <w:rsid w:val="00A419F4"/>
    <w:rsid w:val="00A4319C"/>
    <w:rsid w:val="00A44FB2"/>
    <w:rsid w:val="00A47ABC"/>
    <w:rsid w:val="00A574F4"/>
    <w:rsid w:val="00A61E6A"/>
    <w:rsid w:val="00A62319"/>
    <w:rsid w:val="00A62EDE"/>
    <w:rsid w:val="00A7010F"/>
    <w:rsid w:val="00A718A5"/>
    <w:rsid w:val="00A72D33"/>
    <w:rsid w:val="00A7518F"/>
    <w:rsid w:val="00A75430"/>
    <w:rsid w:val="00A805E7"/>
    <w:rsid w:val="00A82DBA"/>
    <w:rsid w:val="00A84319"/>
    <w:rsid w:val="00A85F9B"/>
    <w:rsid w:val="00A90DCD"/>
    <w:rsid w:val="00A90E75"/>
    <w:rsid w:val="00A912B5"/>
    <w:rsid w:val="00A92EAF"/>
    <w:rsid w:val="00A93471"/>
    <w:rsid w:val="00A93D1C"/>
    <w:rsid w:val="00A96F9F"/>
    <w:rsid w:val="00AA1B00"/>
    <w:rsid w:val="00AA3A9B"/>
    <w:rsid w:val="00AA51B2"/>
    <w:rsid w:val="00AA57EA"/>
    <w:rsid w:val="00AB011D"/>
    <w:rsid w:val="00AB50EE"/>
    <w:rsid w:val="00AB57F1"/>
    <w:rsid w:val="00AB76AD"/>
    <w:rsid w:val="00AC1C92"/>
    <w:rsid w:val="00AC1C96"/>
    <w:rsid w:val="00AC1EE4"/>
    <w:rsid w:val="00AC2891"/>
    <w:rsid w:val="00AC34DD"/>
    <w:rsid w:val="00AC71CA"/>
    <w:rsid w:val="00AD01B8"/>
    <w:rsid w:val="00AD0FA6"/>
    <w:rsid w:val="00AD3E5B"/>
    <w:rsid w:val="00AD5B58"/>
    <w:rsid w:val="00AD7F76"/>
    <w:rsid w:val="00AE0E27"/>
    <w:rsid w:val="00AE19EE"/>
    <w:rsid w:val="00AE2FB6"/>
    <w:rsid w:val="00AE7A76"/>
    <w:rsid w:val="00AF0E18"/>
    <w:rsid w:val="00AF0FF6"/>
    <w:rsid w:val="00AF1555"/>
    <w:rsid w:val="00AF3641"/>
    <w:rsid w:val="00B0044F"/>
    <w:rsid w:val="00B010FA"/>
    <w:rsid w:val="00B0314D"/>
    <w:rsid w:val="00B039D6"/>
    <w:rsid w:val="00B07087"/>
    <w:rsid w:val="00B07378"/>
    <w:rsid w:val="00B07DDD"/>
    <w:rsid w:val="00B10090"/>
    <w:rsid w:val="00B11B46"/>
    <w:rsid w:val="00B12D97"/>
    <w:rsid w:val="00B1307F"/>
    <w:rsid w:val="00B14B70"/>
    <w:rsid w:val="00B16A40"/>
    <w:rsid w:val="00B17F53"/>
    <w:rsid w:val="00B20028"/>
    <w:rsid w:val="00B206ED"/>
    <w:rsid w:val="00B2167B"/>
    <w:rsid w:val="00B21F2C"/>
    <w:rsid w:val="00B25B5A"/>
    <w:rsid w:val="00B27372"/>
    <w:rsid w:val="00B30B2B"/>
    <w:rsid w:val="00B322F3"/>
    <w:rsid w:val="00B3391E"/>
    <w:rsid w:val="00B35122"/>
    <w:rsid w:val="00B35942"/>
    <w:rsid w:val="00B36580"/>
    <w:rsid w:val="00B42D02"/>
    <w:rsid w:val="00B4330F"/>
    <w:rsid w:val="00B43717"/>
    <w:rsid w:val="00B44DAD"/>
    <w:rsid w:val="00B4521A"/>
    <w:rsid w:val="00B518E9"/>
    <w:rsid w:val="00B52024"/>
    <w:rsid w:val="00B55CB5"/>
    <w:rsid w:val="00B55F78"/>
    <w:rsid w:val="00B628C2"/>
    <w:rsid w:val="00B6325B"/>
    <w:rsid w:val="00B65E96"/>
    <w:rsid w:val="00B66CD7"/>
    <w:rsid w:val="00B66E80"/>
    <w:rsid w:val="00B67229"/>
    <w:rsid w:val="00B675D1"/>
    <w:rsid w:val="00B67685"/>
    <w:rsid w:val="00B67CE4"/>
    <w:rsid w:val="00B738F3"/>
    <w:rsid w:val="00B745C6"/>
    <w:rsid w:val="00B76290"/>
    <w:rsid w:val="00B76800"/>
    <w:rsid w:val="00B771EA"/>
    <w:rsid w:val="00B772ED"/>
    <w:rsid w:val="00B80D29"/>
    <w:rsid w:val="00B8306F"/>
    <w:rsid w:val="00B83530"/>
    <w:rsid w:val="00B84003"/>
    <w:rsid w:val="00B8797D"/>
    <w:rsid w:val="00B900B8"/>
    <w:rsid w:val="00B91E45"/>
    <w:rsid w:val="00B927DF"/>
    <w:rsid w:val="00B9526F"/>
    <w:rsid w:val="00B95CF1"/>
    <w:rsid w:val="00BA0AFC"/>
    <w:rsid w:val="00BA148F"/>
    <w:rsid w:val="00BA23D4"/>
    <w:rsid w:val="00BA4147"/>
    <w:rsid w:val="00BA52E2"/>
    <w:rsid w:val="00BA6472"/>
    <w:rsid w:val="00BA7CA1"/>
    <w:rsid w:val="00BB01CD"/>
    <w:rsid w:val="00BB1958"/>
    <w:rsid w:val="00BB246C"/>
    <w:rsid w:val="00BB2727"/>
    <w:rsid w:val="00BB302E"/>
    <w:rsid w:val="00BB376E"/>
    <w:rsid w:val="00BB488E"/>
    <w:rsid w:val="00BB500B"/>
    <w:rsid w:val="00BB5DE0"/>
    <w:rsid w:val="00BC092B"/>
    <w:rsid w:val="00BC3466"/>
    <w:rsid w:val="00BC454A"/>
    <w:rsid w:val="00BC5AE2"/>
    <w:rsid w:val="00BC62B9"/>
    <w:rsid w:val="00BD219C"/>
    <w:rsid w:val="00BD37EC"/>
    <w:rsid w:val="00BD3BAE"/>
    <w:rsid w:val="00BD7D38"/>
    <w:rsid w:val="00BD7EE5"/>
    <w:rsid w:val="00BE0040"/>
    <w:rsid w:val="00BE06CA"/>
    <w:rsid w:val="00BE2A16"/>
    <w:rsid w:val="00BE2B89"/>
    <w:rsid w:val="00BE4516"/>
    <w:rsid w:val="00BE5E0B"/>
    <w:rsid w:val="00BE619E"/>
    <w:rsid w:val="00BE669C"/>
    <w:rsid w:val="00BE68EB"/>
    <w:rsid w:val="00BE725F"/>
    <w:rsid w:val="00BE7C0C"/>
    <w:rsid w:val="00BF09EA"/>
    <w:rsid w:val="00BF0C91"/>
    <w:rsid w:val="00BF223E"/>
    <w:rsid w:val="00BF4889"/>
    <w:rsid w:val="00BF4EBF"/>
    <w:rsid w:val="00C00477"/>
    <w:rsid w:val="00C00686"/>
    <w:rsid w:val="00C03FD0"/>
    <w:rsid w:val="00C07D36"/>
    <w:rsid w:val="00C11C3E"/>
    <w:rsid w:val="00C13DBE"/>
    <w:rsid w:val="00C1695C"/>
    <w:rsid w:val="00C17650"/>
    <w:rsid w:val="00C20C4B"/>
    <w:rsid w:val="00C217F1"/>
    <w:rsid w:val="00C21804"/>
    <w:rsid w:val="00C229D8"/>
    <w:rsid w:val="00C25840"/>
    <w:rsid w:val="00C27BB3"/>
    <w:rsid w:val="00C303BE"/>
    <w:rsid w:val="00C31184"/>
    <w:rsid w:val="00C32A4E"/>
    <w:rsid w:val="00C33E71"/>
    <w:rsid w:val="00C33EB4"/>
    <w:rsid w:val="00C364C9"/>
    <w:rsid w:val="00C36B45"/>
    <w:rsid w:val="00C37FD6"/>
    <w:rsid w:val="00C4001D"/>
    <w:rsid w:val="00C43174"/>
    <w:rsid w:val="00C435C1"/>
    <w:rsid w:val="00C4527E"/>
    <w:rsid w:val="00C45521"/>
    <w:rsid w:val="00C52B8B"/>
    <w:rsid w:val="00C534C5"/>
    <w:rsid w:val="00C5535B"/>
    <w:rsid w:val="00C56600"/>
    <w:rsid w:val="00C56B2E"/>
    <w:rsid w:val="00C57FE8"/>
    <w:rsid w:val="00C627F6"/>
    <w:rsid w:val="00C635BE"/>
    <w:rsid w:val="00C63B92"/>
    <w:rsid w:val="00C7455F"/>
    <w:rsid w:val="00C74702"/>
    <w:rsid w:val="00C74E6E"/>
    <w:rsid w:val="00C76987"/>
    <w:rsid w:val="00C76F89"/>
    <w:rsid w:val="00C77467"/>
    <w:rsid w:val="00C779CF"/>
    <w:rsid w:val="00C77CBC"/>
    <w:rsid w:val="00C81BC7"/>
    <w:rsid w:val="00C84841"/>
    <w:rsid w:val="00C86944"/>
    <w:rsid w:val="00C877B9"/>
    <w:rsid w:val="00C919E1"/>
    <w:rsid w:val="00C91EE4"/>
    <w:rsid w:val="00C92591"/>
    <w:rsid w:val="00C9271B"/>
    <w:rsid w:val="00C92E49"/>
    <w:rsid w:val="00C936C0"/>
    <w:rsid w:val="00C943AC"/>
    <w:rsid w:val="00C9547E"/>
    <w:rsid w:val="00CA0E51"/>
    <w:rsid w:val="00CA179E"/>
    <w:rsid w:val="00CA1F02"/>
    <w:rsid w:val="00CA2065"/>
    <w:rsid w:val="00CA3561"/>
    <w:rsid w:val="00CA7A3D"/>
    <w:rsid w:val="00CA7D30"/>
    <w:rsid w:val="00CB10F6"/>
    <w:rsid w:val="00CB14EC"/>
    <w:rsid w:val="00CB1CAD"/>
    <w:rsid w:val="00CB27F8"/>
    <w:rsid w:val="00CB457B"/>
    <w:rsid w:val="00CB6742"/>
    <w:rsid w:val="00CC0549"/>
    <w:rsid w:val="00CC352E"/>
    <w:rsid w:val="00CC3C28"/>
    <w:rsid w:val="00CD05AE"/>
    <w:rsid w:val="00CD125A"/>
    <w:rsid w:val="00CD1E55"/>
    <w:rsid w:val="00CD3F47"/>
    <w:rsid w:val="00CD4A54"/>
    <w:rsid w:val="00CD6849"/>
    <w:rsid w:val="00CD6C6E"/>
    <w:rsid w:val="00CE48FA"/>
    <w:rsid w:val="00CE51B9"/>
    <w:rsid w:val="00CE6C11"/>
    <w:rsid w:val="00CE7830"/>
    <w:rsid w:val="00CF1F3F"/>
    <w:rsid w:val="00CF507B"/>
    <w:rsid w:val="00CF5AE5"/>
    <w:rsid w:val="00CF7E6B"/>
    <w:rsid w:val="00D00938"/>
    <w:rsid w:val="00D00CF1"/>
    <w:rsid w:val="00D0142D"/>
    <w:rsid w:val="00D0513E"/>
    <w:rsid w:val="00D05F82"/>
    <w:rsid w:val="00D10E87"/>
    <w:rsid w:val="00D10FDE"/>
    <w:rsid w:val="00D115A0"/>
    <w:rsid w:val="00D14683"/>
    <w:rsid w:val="00D14AAC"/>
    <w:rsid w:val="00D155A0"/>
    <w:rsid w:val="00D15FAF"/>
    <w:rsid w:val="00D16A85"/>
    <w:rsid w:val="00D211C2"/>
    <w:rsid w:val="00D21C30"/>
    <w:rsid w:val="00D2361A"/>
    <w:rsid w:val="00D311C4"/>
    <w:rsid w:val="00D31862"/>
    <w:rsid w:val="00D31CAE"/>
    <w:rsid w:val="00D33DF8"/>
    <w:rsid w:val="00D37D84"/>
    <w:rsid w:val="00D37DDD"/>
    <w:rsid w:val="00D41C6B"/>
    <w:rsid w:val="00D429F5"/>
    <w:rsid w:val="00D42AD5"/>
    <w:rsid w:val="00D4351C"/>
    <w:rsid w:val="00D438C1"/>
    <w:rsid w:val="00D44341"/>
    <w:rsid w:val="00D55340"/>
    <w:rsid w:val="00D62CE7"/>
    <w:rsid w:val="00D6537C"/>
    <w:rsid w:val="00D66FE4"/>
    <w:rsid w:val="00D67C50"/>
    <w:rsid w:val="00D71D3D"/>
    <w:rsid w:val="00D72224"/>
    <w:rsid w:val="00D7282E"/>
    <w:rsid w:val="00D7325B"/>
    <w:rsid w:val="00D8150B"/>
    <w:rsid w:val="00D81D65"/>
    <w:rsid w:val="00D821F7"/>
    <w:rsid w:val="00D823E8"/>
    <w:rsid w:val="00D82726"/>
    <w:rsid w:val="00D85C7B"/>
    <w:rsid w:val="00D90482"/>
    <w:rsid w:val="00D91BF7"/>
    <w:rsid w:val="00D93D5D"/>
    <w:rsid w:val="00D94AE5"/>
    <w:rsid w:val="00D94C8F"/>
    <w:rsid w:val="00D97503"/>
    <w:rsid w:val="00D9787C"/>
    <w:rsid w:val="00DA3ADB"/>
    <w:rsid w:val="00DA3CBF"/>
    <w:rsid w:val="00DA5ACD"/>
    <w:rsid w:val="00DB15F3"/>
    <w:rsid w:val="00DB20E6"/>
    <w:rsid w:val="00DB3848"/>
    <w:rsid w:val="00DB471B"/>
    <w:rsid w:val="00DB6115"/>
    <w:rsid w:val="00DB6A72"/>
    <w:rsid w:val="00DB6EAC"/>
    <w:rsid w:val="00DC099C"/>
    <w:rsid w:val="00DC2DA1"/>
    <w:rsid w:val="00DC3BA8"/>
    <w:rsid w:val="00DC6436"/>
    <w:rsid w:val="00DC7B99"/>
    <w:rsid w:val="00DD04BE"/>
    <w:rsid w:val="00DD1184"/>
    <w:rsid w:val="00DD279F"/>
    <w:rsid w:val="00DD2954"/>
    <w:rsid w:val="00DD2D00"/>
    <w:rsid w:val="00DD33E5"/>
    <w:rsid w:val="00DD33EC"/>
    <w:rsid w:val="00DD3676"/>
    <w:rsid w:val="00DD4069"/>
    <w:rsid w:val="00DE1E6E"/>
    <w:rsid w:val="00DE2C7A"/>
    <w:rsid w:val="00DE4229"/>
    <w:rsid w:val="00DE43A3"/>
    <w:rsid w:val="00DE5C00"/>
    <w:rsid w:val="00DF2E9F"/>
    <w:rsid w:val="00DF3CD7"/>
    <w:rsid w:val="00DF3DD2"/>
    <w:rsid w:val="00DF4CD8"/>
    <w:rsid w:val="00DF5FF2"/>
    <w:rsid w:val="00DF691B"/>
    <w:rsid w:val="00DF6EA1"/>
    <w:rsid w:val="00DF7977"/>
    <w:rsid w:val="00DF7A6C"/>
    <w:rsid w:val="00DF7C4C"/>
    <w:rsid w:val="00E0095D"/>
    <w:rsid w:val="00E03CC6"/>
    <w:rsid w:val="00E04855"/>
    <w:rsid w:val="00E0520F"/>
    <w:rsid w:val="00E052EC"/>
    <w:rsid w:val="00E06BED"/>
    <w:rsid w:val="00E11598"/>
    <w:rsid w:val="00E13B54"/>
    <w:rsid w:val="00E141E0"/>
    <w:rsid w:val="00E15140"/>
    <w:rsid w:val="00E175C2"/>
    <w:rsid w:val="00E21816"/>
    <w:rsid w:val="00E21AD4"/>
    <w:rsid w:val="00E221A6"/>
    <w:rsid w:val="00E23255"/>
    <w:rsid w:val="00E23D4A"/>
    <w:rsid w:val="00E26F12"/>
    <w:rsid w:val="00E27867"/>
    <w:rsid w:val="00E30BFB"/>
    <w:rsid w:val="00E373DE"/>
    <w:rsid w:val="00E4125B"/>
    <w:rsid w:val="00E4130C"/>
    <w:rsid w:val="00E419D1"/>
    <w:rsid w:val="00E44028"/>
    <w:rsid w:val="00E466DA"/>
    <w:rsid w:val="00E50891"/>
    <w:rsid w:val="00E51253"/>
    <w:rsid w:val="00E513CA"/>
    <w:rsid w:val="00E51F7F"/>
    <w:rsid w:val="00E5207F"/>
    <w:rsid w:val="00E530AA"/>
    <w:rsid w:val="00E53260"/>
    <w:rsid w:val="00E539D3"/>
    <w:rsid w:val="00E55C83"/>
    <w:rsid w:val="00E55CB2"/>
    <w:rsid w:val="00E5753B"/>
    <w:rsid w:val="00E604A1"/>
    <w:rsid w:val="00E609B7"/>
    <w:rsid w:val="00E61423"/>
    <w:rsid w:val="00E62CEA"/>
    <w:rsid w:val="00E66775"/>
    <w:rsid w:val="00E66ECF"/>
    <w:rsid w:val="00E67BEF"/>
    <w:rsid w:val="00E72FBC"/>
    <w:rsid w:val="00E84434"/>
    <w:rsid w:val="00E8716E"/>
    <w:rsid w:val="00E90B9B"/>
    <w:rsid w:val="00E93601"/>
    <w:rsid w:val="00E94793"/>
    <w:rsid w:val="00E957E7"/>
    <w:rsid w:val="00E95DC3"/>
    <w:rsid w:val="00E96607"/>
    <w:rsid w:val="00E96DDA"/>
    <w:rsid w:val="00E974FD"/>
    <w:rsid w:val="00E97673"/>
    <w:rsid w:val="00EA29D7"/>
    <w:rsid w:val="00EA6CD1"/>
    <w:rsid w:val="00EB2373"/>
    <w:rsid w:val="00EC1103"/>
    <w:rsid w:val="00EC130E"/>
    <w:rsid w:val="00EC16D5"/>
    <w:rsid w:val="00EC47DD"/>
    <w:rsid w:val="00ED1389"/>
    <w:rsid w:val="00ED178B"/>
    <w:rsid w:val="00ED4B6F"/>
    <w:rsid w:val="00ED4EF4"/>
    <w:rsid w:val="00ED54E1"/>
    <w:rsid w:val="00EE0045"/>
    <w:rsid w:val="00EE4969"/>
    <w:rsid w:val="00EE611C"/>
    <w:rsid w:val="00EE7B28"/>
    <w:rsid w:val="00EF1F2F"/>
    <w:rsid w:val="00EF2AF7"/>
    <w:rsid w:val="00EF3433"/>
    <w:rsid w:val="00EF3C1D"/>
    <w:rsid w:val="00EF439B"/>
    <w:rsid w:val="00EF5A5E"/>
    <w:rsid w:val="00EF5DA2"/>
    <w:rsid w:val="00EF6D37"/>
    <w:rsid w:val="00F01B1B"/>
    <w:rsid w:val="00F10CB3"/>
    <w:rsid w:val="00F11293"/>
    <w:rsid w:val="00F15C12"/>
    <w:rsid w:val="00F22AEE"/>
    <w:rsid w:val="00F22FDE"/>
    <w:rsid w:val="00F2582B"/>
    <w:rsid w:val="00F25B68"/>
    <w:rsid w:val="00F31EA8"/>
    <w:rsid w:val="00F3404D"/>
    <w:rsid w:val="00F35C20"/>
    <w:rsid w:val="00F41CFB"/>
    <w:rsid w:val="00F428D7"/>
    <w:rsid w:val="00F43203"/>
    <w:rsid w:val="00F4339A"/>
    <w:rsid w:val="00F44CF9"/>
    <w:rsid w:val="00F45969"/>
    <w:rsid w:val="00F45AD2"/>
    <w:rsid w:val="00F45CB6"/>
    <w:rsid w:val="00F469A9"/>
    <w:rsid w:val="00F46BB5"/>
    <w:rsid w:val="00F4772D"/>
    <w:rsid w:val="00F504C6"/>
    <w:rsid w:val="00F51E0A"/>
    <w:rsid w:val="00F54025"/>
    <w:rsid w:val="00F5713A"/>
    <w:rsid w:val="00F57740"/>
    <w:rsid w:val="00F61F1B"/>
    <w:rsid w:val="00F65E48"/>
    <w:rsid w:val="00F65E9C"/>
    <w:rsid w:val="00F66281"/>
    <w:rsid w:val="00F67E44"/>
    <w:rsid w:val="00F70C9F"/>
    <w:rsid w:val="00F71385"/>
    <w:rsid w:val="00F71EFA"/>
    <w:rsid w:val="00F72682"/>
    <w:rsid w:val="00F7578E"/>
    <w:rsid w:val="00F76697"/>
    <w:rsid w:val="00F76E8C"/>
    <w:rsid w:val="00F82392"/>
    <w:rsid w:val="00F90066"/>
    <w:rsid w:val="00F906FD"/>
    <w:rsid w:val="00F92D85"/>
    <w:rsid w:val="00F94803"/>
    <w:rsid w:val="00F94BB1"/>
    <w:rsid w:val="00F959DD"/>
    <w:rsid w:val="00F961C9"/>
    <w:rsid w:val="00F9641D"/>
    <w:rsid w:val="00F969A7"/>
    <w:rsid w:val="00FA0902"/>
    <w:rsid w:val="00FA23D2"/>
    <w:rsid w:val="00FA2EDC"/>
    <w:rsid w:val="00FA44F5"/>
    <w:rsid w:val="00FA4548"/>
    <w:rsid w:val="00FA729D"/>
    <w:rsid w:val="00FA77C7"/>
    <w:rsid w:val="00FB1865"/>
    <w:rsid w:val="00FB54D8"/>
    <w:rsid w:val="00FB67C0"/>
    <w:rsid w:val="00FC0E14"/>
    <w:rsid w:val="00FC143B"/>
    <w:rsid w:val="00FC2ABE"/>
    <w:rsid w:val="00FC32CE"/>
    <w:rsid w:val="00FC3C1D"/>
    <w:rsid w:val="00FC3FB2"/>
    <w:rsid w:val="00FC3FB3"/>
    <w:rsid w:val="00FC695B"/>
    <w:rsid w:val="00FD0A57"/>
    <w:rsid w:val="00FD4E7B"/>
    <w:rsid w:val="00FD63EF"/>
    <w:rsid w:val="00FE04C0"/>
    <w:rsid w:val="00FE0DF3"/>
    <w:rsid w:val="00FE14A8"/>
    <w:rsid w:val="00FE5FB6"/>
    <w:rsid w:val="00FE7657"/>
    <w:rsid w:val="00FE796D"/>
    <w:rsid w:val="00FF0356"/>
    <w:rsid w:val="00FF3B69"/>
    <w:rsid w:val="00FF3F0C"/>
    <w:rsid w:val="00FF5D4B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85054F"/>
  <w15:chartTrackingRefBased/>
  <w15:docId w15:val="{F9D1B6C4-C731-4D0C-BC85-1D2883EE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AB6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2B9"/>
    <w:pPr>
      <w:keepNext/>
      <w:keepLines/>
      <w:spacing w:before="120" w:after="12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F19"/>
    <w:pPr>
      <w:keepNext/>
      <w:keepLines/>
      <w:spacing w:before="40" w:after="0"/>
      <w:outlineLvl w:val="2"/>
    </w:pPr>
    <w:rPr>
      <w:b/>
      <w:bCs/>
      <w:i/>
      <w:iCs/>
      <w:color w:val="75716D" w:themeColor="background2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65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65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65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65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65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62B9"/>
    <w:rPr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4F19"/>
    <w:rPr>
      <w:b/>
      <w:bCs/>
      <w:i/>
      <w:iCs/>
      <w:color w:val="75716D" w:themeColor="background2" w:themeShade="80"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E8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B66C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629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A29D7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6565FD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6565FD"/>
    <w:rPr>
      <w:rFonts w:asciiTheme="majorHAnsi" w:eastAsiaTheme="majorEastAsia" w:hAnsiTheme="majorHAnsi" w:cstheme="majorBidi"/>
      <w:color w:val="940B0B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6565FD"/>
    <w:rPr>
      <w:rFonts w:asciiTheme="majorHAnsi" w:eastAsiaTheme="majorEastAsia" w:hAnsiTheme="majorHAnsi" w:cstheme="majorBidi"/>
      <w:i/>
      <w:iCs/>
      <w:color w:val="940B0B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6565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565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322F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C36A0"/>
    <w:pPr>
      <w:spacing w:after="200" w:line="240" w:lineRule="auto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28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282E"/>
  </w:style>
  <w:style w:type="character" w:styleId="FootnoteReference">
    <w:name w:val="footnote reference"/>
    <w:basedOn w:val="DefaultParagraphFont"/>
    <w:uiPriority w:val="99"/>
    <w:semiHidden/>
    <w:unhideWhenUsed/>
    <w:rsid w:val="00D7282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9F20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itter.com/OnasanderICO/status/999496328928464896" TargetMode="External"/><Relationship Id="rId18" Type="http://schemas.openxmlformats.org/officeDocument/2006/relationships/hyperlink" Target="https://www.facebook.com/OnasanderICO/posts/1801204719900470" TargetMode="External"/><Relationship Id="rId26" Type="http://schemas.openxmlformats.org/officeDocument/2006/relationships/hyperlink" Target="https://medium.com/@onasander/what-is-onasander-ico-895a0fcc9a3e" TargetMode="External"/><Relationship Id="rId39" Type="http://schemas.openxmlformats.org/officeDocument/2006/relationships/hyperlink" Target="https://www.linkedin.com/feed/update/urn:li:activity:640950018954287104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reddit.com/user/OnasanderICO/" TargetMode="External"/><Relationship Id="rId34" Type="http://schemas.openxmlformats.org/officeDocument/2006/relationships/hyperlink" Target="https://www.instagram.com/p/Bjs4D7YBdNs/?taken-by=onasanderico" TargetMode="External"/><Relationship Id="rId42" Type="http://schemas.openxmlformats.org/officeDocument/2006/relationships/hyperlink" Target="https://www.cryptocompare.com/coins/eth/post/p_983431" TargetMode="External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twitter.com/OnasanderICO" TargetMode="External"/><Relationship Id="rId17" Type="http://schemas.openxmlformats.org/officeDocument/2006/relationships/hyperlink" Target="https://www.facebook.com/OnasanderICO/posts/1798017290219213" TargetMode="External"/><Relationship Id="rId25" Type="http://schemas.openxmlformats.org/officeDocument/2006/relationships/hyperlink" Target="https://medium.com/@onasander" TargetMode="External"/><Relationship Id="rId33" Type="http://schemas.openxmlformats.org/officeDocument/2006/relationships/hyperlink" Target="https://www.instagram.com/p/Bjs4MtrByKJ/?taken-by=onasanderico" TargetMode="External"/><Relationship Id="rId38" Type="http://schemas.openxmlformats.org/officeDocument/2006/relationships/hyperlink" Target="https://www.linkedin.com/feed/update/urn:li:activity:6409500686999908353" TargetMode="External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acebook.com/OnasanderICO" TargetMode="External"/><Relationship Id="rId20" Type="http://schemas.openxmlformats.org/officeDocument/2006/relationships/hyperlink" Target="https://www.facebook.com/OnasanderICO/photos/a.1787698174584458.1073741828.1787679061253036/1787704471250495/?type=3&amp;theater" TargetMode="External"/><Relationship Id="rId29" Type="http://schemas.openxmlformats.org/officeDocument/2006/relationships/hyperlink" Target="https://medium.com/@onasander/onsander-ico-launched-bd6193944988" TargetMode="External"/><Relationship Id="rId41" Type="http://schemas.openxmlformats.org/officeDocument/2006/relationships/hyperlink" Target="https://www.cryptocompare.com/coins/lbtc/post/p_978647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itcointalk.org/index.php?topic=4235280.0" TargetMode="External"/><Relationship Id="rId24" Type="http://schemas.openxmlformats.org/officeDocument/2006/relationships/hyperlink" Target="https://www.reddit.com/r/ico/comments/8p3yre/50000_onasander_tokens_to_be_airdropped_3000_each/" TargetMode="External"/><Relationship Id="rId32" Type="http://schemas.openxmlformats.org/officeDocument/2006/relationships/hyperlink" Target="https://www.instagram.com/p/Bjs4PTphm2t/?taken-by=onasanderico" TargetMode="External"/><Relationship Id="rId37" Type="http://schemas.openxmlformats.org/officeDocument/2006/relationships/hyperlink" Target="https://www.linkedin.com/feed/update/urn:li:activity:6410243033391988736" TargetMode="External"/><Relationship Id="rId40" Type="http://schemas.openxmlformats.org/officeDocument/2006/relationships/hyperlink" Target="https://www.cryptocompare.com/profile/Onasander/" TargetMode="External"/><Relationship Id="rId45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twitter.com/OnasanderICO/status/1002716763904249862" TargetMode="External"/><Relationship Id="rId23" Type="http://schemas.openxmlformats.org/officeDocument/2006/relationships/hyperlink" Target="https://www.reddit.com/r/ico/comments/8p3quk/onasander_completed_its_whitepaper_for_the_first/" TargetMode="External"/><Relationship Id="rId28" Type="http://schemas.openxmlformats.org/officeDocument/2006/relationships/hyperlink" Target="https://medium.com/@onasander/onasander-airdop-campaign-dcdbe3c1ce03" TargetMode="External"/><Relationship Id="rId36" Type="http://schemas.openxmlformats.org/officeDocument/2006/relationships/hyperlink" Target="https://www.linkedin.com/feed/update/urn:li:activity:6410243722251894784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bitcointalk.org/index.php?topic=3948353.0" TargetMode="External"/><Relationship Id="rId19" Type="http://schemas.openxmlformats.org/officeDocument/2006/relationships/hyperlink" Target="https://www.facebook.com/OnasanderICO/posts/1801195456568063" TargetMode="External"/><Relationship Id="rId31" Type="http://schemas.openxmlformats.org/officeDocument/2006/relationships/hyperlink" Target="https://www.instagram.com/p/Bjs4IuYB27n/?taken-by=onasanderico" TargetMode="External"/><Relationship Id="rId44" Type="http://schemas.openxmlformats.org/officeDocument/2006/relationships/hyperlink" Target="https://www.cryptocompare.com/exchanges/cryptopia/post/p_98347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witter.com/OnasanderICO/status/1003702498123796480" TargetMode="External"/><Relationship Id="rId22" Type="http://schemas.openxmlformats.org/officeDocument/2006/relationships/hyperlink" Target="https://www.reddit.com/r/ico/comments/8o1vqf/onasander_ico_frist_decentralized_investment_bank/" TargetMode="External"/><Relationship Id="rId27" Type="http://schemas.openxmlformats.org/officeDocument/2006/relationships/hyperlink" Target="https://medium.com/@onasander/many-of-you-are-asking-about-our-onasander-bounty-program-28610d387f6f" TargetMode="External"/><Relationship Id="rId30" Type="http://schemas.openxmlformats.org/officeDocument/2006/relationships/hyperlink" Target="https://www.instagram.com/onasanderico/" TargetMode="External"/><Relationship Id="rId35" Type="http://schemas.openxmlformats.org/officeDocument/2006/relationships/hyperlink" Target="https://www.linkedin.com/in/onasander-ico-3862a7161/" TargetMode="External"/><Relationship Id="rId43" Type="http://schemas.openxmlformats.org/officeDocument/2006/relationships/hyperlink" Target="https://www.cryptocompare.com/exchanges/yobit/post/p_983455" TargetMode="External"/><Relationship Id="rId48" Type="http://schemas.openxmlformats.org/officeDocument/2006/relationships/glossaryDocument" Target="glossary/document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zej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5E25241C004393AE70707B0DF08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09090-86A1-4A27-8605-2766FF878BB4}"/>
      </w:docPartPr>
      <w:docPartBody>
        <w:p w:rsidR="004F0960" w:rsidRDefault="0075488C" w:rsidP="0075488C">
          <w:pPr>
            <w:pStyle w:val="A95E25241C004393AE70707B0DF083E5"/>
          </w:pPr>
          <w:r>
            <w:t>[Business Plan Title]</w:t>
          </w:r>
        </w:p>
      </w:docPartBody>
    </w:docPart>
    <w:docPart>
      <w:docPartPr>
        <w:name w:val="9377004CD11D46CA883BFFF0BA7B1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885D3-D218-48DB-893B-E76E0F0110AF}"/>
      </w:docPartPr>
      <w:docPartBody>
        <w:p w:rsidR="004F0960" w:rsidRDefault="0075488C" w:rsidP="0075488C">
          <w:pPr>
            <w:pStyle w:val="9377004CD11D46CA883BFFF0BA7B1321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4A"/>
    <w:rsid w:val="00064F3F"/>
    <w:rsid w:val="000944E4"/>
    <w:rsid w:val="000C3CDC"/>
    <w:rsid w:val="000D787B"/>
    <w:rsid w:val="00100236"/>
    <w:rsid w:val="001307A0"/>
    <w:rsid w:val="001429C7"/>
    <w:rsid w:val="001476F0"/>
    <w:rsid w:val="001F424A"/>
    <w:rsid w:val="00206DC0"/>
    <w:rsid w:val="0023098B"/>
    <w:rsid w:val="00233EBE"/>
    <w:rsid w:val="00237F4C"/>
    <w:rsid w:val="00243EC1"/>
    <w:rsid w:val="00272945"/>
    <w:rsid w:val="002A4F9C"/>
    <w:rsid w:val="002C1481"/>
    <w:rsid w:val="00335942"/>
    <w:rsid w:val="0036636D"/>
    <w:rsid w:val="00381FF9"/>
    <w:rsid w:val="003C1F4C"/>
    <w:rsid w:val="0044729A"/>
    <w:rsid w:val="004910F5"/>
    <w:rsid w:val="004B31F5"/>
    <w:rsid w:val="004B7B29"/>
    <w:rsid w:val="004C68C9"/>
    <w:rsid w:val="004D19B5"/>
    <w:rsid w:val="004F0960"/>
    <w:rsid w:val="00577993"/>
    <w:rsid w:val="005D5B9D"/>
    <w:rsid w:val="00641933"/>
    <w:rsid w:val="0068629E"/>
    <w:rsid w:val="006C4343"/>
    <w:rsid w:val="00706AAF"/>
    <w:rsid w:val="007351AF"/>
    <w:rsid w:val="0075488C"/>
    <w:rsid w:val="007A4527"/>
    <w:rsid w:val="007B712E"/>
    <w:rsid w:val="007D10AE"/>
    <w:rsid w:val="008401AF"/>
    <w:rsid w:val="00905192"/>
    <w:rsid w:val="00922F70"/>
    <w:rsid w:val="009319EE"/>
    <w:rsid w:val="00983B3A"/>
    <w:rsid w:val="00986D4C"/>
    <w:rsid w:val="00A57F74"/>
    <w:rsid w:val="00A764E4"/>
    <w:rsid w:val="00B30865"/>
    <w:rsid w:val="00B70E4D"/>
    <w:rsid w:val="00B75931"/>
    <w:rsid w:val="00BD3B72"/>
    <w:rsid w:val="00C52FCF"/>
    <w:rsid w:val="00C60844"/>
    <w:rsid w:val="00CA7D55"/>
    <w:rsid w:val="00D0650D"/>
    <w:rsid w:val="00D13C30"/>
    <w:rsid w:val="00D854BA"/>
    <w:rsid w:val="00E14B0C"/>
    <w:rsid w:val="00E266BB"/>
    <w:rsid w:val="00E76CB6"/>
    <w:rsid w:val="00EF2DC4"/>
    <w:rsid w:val="00F32F9A"/>
    <w:rsid w:val="00F42CA6"/>
    <w:rsid w:val="00F533D9"/>
    <w:rsid w:val="00F578E9"/>
    <w:rsid w:val="00F7102A"/>
    <w:rsid w:val="00F72974"/>
    <w:rsid w:val="00FC4C6F"/>
    <w:rsid w:val="00FD3167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2B6C20CB4824C5786B5C693D0AA374E">
    <w:name w:val="C2B6C20CB4824C5786B5C693D0AA374E"/>
  </w:style>
  <w:style w:type="paragraph" w:customStyle="1" w:styleId="AC715B511BF846A49629819D39E1CB0E">
    <w:name w:val="AC715B511BF846A49629819D39E1CB0E"/>
  </w:style>
  <w:style w:type="paragraph" w:customStyle="1" w:styleId="8080A6E7C838410A8EB4DCD4C97C46B8">
    <w:name w:val="8080A6E7C838410A8EB4DCD4C97C46B8"/>
  </w:style>
  <w:style w:type="paragraph" w:customStyle="1" w:styleId="70BD67D8DE124C0990B1BBB8298B3541">
    <w:name w:val="70BD67D8DE124C0990B1BBB8298B3541"/>
  </w:style>
  <w:style w:type="paragraph" w:customStyle="1" w:styleId="5DCE21DF1538460DA9AB401E5C1A63F1">
    <w:name w:val="5DCE21DF1538460DA9AB401E5C1A63F1"/>
  </w:style>
  <w:style w:type="paragraph" w:customStyle="1" w:styleId="863B0F5EF76A4DA881C64B16CC988F48">
    <w:name w:val="863B0F5EF76A4DA881C64B16CC988F48"/>
  </w:style>
  <w:style w:type="paragraph" w:customStyle="1" w:styleId="B6809655ABE745CA96B3AFC156BCE079">
    <w:name w:val="B6809655ABE745CA96B3AFC156BCE079"/>
  </w:style>
  <w:style w:type="paragraph" w:customStyle="1" w:styleId="B2267670BDE94257B1C65BBDC2B0598D">
    <w:name w:val="B2267670BDE94257B1C65BBDC2B0598D"/>
  </w:style>
  <w:style w:type="paragraph" w:customStyle="1" w:styleId="3965852E419344AB895D4F574DBF968C">
    <w:name w:val="3965852E419344AB895D4F574DBF968C"/>
  </w:style>
  <w:style w:type="paragraph" w:customStyle="1" w:styleId="A45AC7FC448F4509A98641DBA7727374">
    <w:name w:val="A45AC7FC448F4509A98641DBA7727374"/>
  </w:style>
  <w:style w:type="paragraph" w:customStyle="1" w:styleId="A95E25241C004393AE70707B0DF083E5">
    <w:name w:val="A95E25241C004393AE70707B0DF083E5"/>
    <w:rsid w:val="0075488C"/>
  </w:style>
  <w:style w:type="paragraph" w:customStyle="1" w:styleId="9377004CD11D46CA883BFFF0BA7B1321">
    <w:name w:val="9377004CD11D46CA883BFFF0BA7B1321"/>
    <w:rsid w:val="007548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2018-03-14T00:00:00</PublishDate>
  <Abstract/>
  <CompanyAddress>15 Avenue of American
New York, New York 10004</CompanyAddress>
  <CompanyPhone>212-235-2388</CompanyPhone>
  <CompanyFax>212-235-2395</CompanyFax>
  <CompanyEmail>info@onasander.com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A3CF21-A81C-475E-B94D-F19C934C7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</TotalTime>
  <Pages>2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OnasandeR ICO</vt:lpstr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OnasandeR ICO</dc:title>
  <dc:subject>First Decentralized Investment Bank ICO</dc:subject>
  <dc:creator>andrzej</dc:creator>
  <cp:keywords/>
  <dc:description/>
  <cp:lastModifiedBy>AW</cp:lastModifiedBy>
  <cp:revision>4</cp:revision>
  <cp:lastPrinted>2018-05-21T19:08:00Z</cp:lastPrinted>
  <dcterms:created xsi:type="dcterms:W3CDTF">2018-06-07T04:02:00Z</dcterms:created>
  <dcterms:modified xsi:type="dcterms:W3CDTF">2018-06-07T04:03:00Z</dcterms:modified>
  <cp:contentStatus>www.Onasander.com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