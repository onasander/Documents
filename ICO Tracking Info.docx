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33C34" w14:textId="77777777" w:rsidR="009F20CD" w:rsidRDefault="009F20CD" w:rsidP="009F20CD">
      <w:pPr>
        <w:pStyle w:val="Heading1"/>
      </w:pPr>
      <w:r>
        <w:t>ICO Tracking Information for Bounty Participants.</w:t>
      </w:r>
    </w:p>
    <w:p w14:paraId="7E996483" w14:textId="24833947" w:rsidR="009F20CD" w:rsidRDefault="009F20CD" w:rsidP="009F20CD">
      <w:r>
        <w:br/>
      </w:r>
      <w:r>
        <w:rPr>
          <w:b/>
          <w:bCs/>
        </w:rPr>
        <w:t>Name:</w:t>
      </w:r>
      <w:r>
        <w:br/>
      </w:r>
      <w:r>
        <w:rPr>
          <w:rStyle w:val="HTMLCode"/>
          <w:rFonts w:eastAsiaTheme="majorEastAsia"/>
        </w:rPr>
        <w:t>Onasander ICO</w:t>
      </w:r>
      <w:r>
        <w:t xml:space="preserve"> </w:t>
      </w:r>
      <w:r>
        <w:br/>
      </w:r>
      <w:r>
        <w:br/>
      </w:r>
      <w:r>
        <w:rPr>
          <w:b/>
          <w:bCs/>
        </w:rPr>
        <w:t>Website:</w:t>
      </w:r>
      <w:r>
        <w:br/>
      </w:r>
      <w:r>
        <w:rPr>
          <w:rStyle w:val="HTMLCode"/>
          <w:rFonts w:eastAsiaTheme="majorEastAsia"/>
        </w:rPr>
        <w:t>www.Onasander.com</w:t>
      </w:r>
      <w:r>
        <w:t xml:space="preserve"> </w:t>
      </w:r>
      <w:r>
        <w:br/>
      </w:r>
      <w:r>
        <w:br/>
      </w:r>
      <w:r>
        <w:rPr>
          <w:b/>
          <w:bCs/>
        </w:rPr>
        <w:t>Email:</w:t>
      </w:r>
      <w:r>
        <w:br/>
      </w:r>
      <w:r>
        <w:rPr>
          <w:rStyle w:val="HTMLCode"/>
          <w:rFonts w:eastAsiaTheme="majorEastAsia"/>
        </w:rPr>
        <w:t>ico@onasander.com</w:t>
      </w:r>
      <w:r>
        <w:t xml:space="preserve"> </w:t>
      </w:r>
      <w:r>
        <w:br/>
      </w:r>
      <w:r>
        <w:br/>
      </w:r>
      <w:r>
        <w:rPr>
          <w:b/>
          <w:bCs/>
        </w:rPr>
        <w:t>Whitepaper:</w:t>
      </w:r>
      <w:r>
        <w:br/>
      </w:r>
      <w:r>
        <w:rPr>
          <w:rStyle w:val="HTMLCode"/>
          <w:rFonts w:eastAsiaTheme="majorEastAsia"/>
        </w:rPr>
        <w:t>http://onasander.com/whitepaper.html</w:t>
      </w:r>
      <w:r>
        <w:t xml:space="preserve"> </w:t>
      </w:r>
      <w:r>
        <w:br/>
      </w:r>
      <w:r>
        <w:br/>
      </w:r>
      <w:r>
        <w:rPr>
          <w:b/>
          <w:bCs/>
        </w:rPr>
        <w:t>ANN Thread:</w:t>
      </w:r>
      <w:r>
        <w:br/>
      </w:r>
      <w:r>
        <w:rPr>
          <w:rStyle w:val="HTMLCode"/>
          <w:rFonts w:eastAsiaTheme="majorEastAsia"/>
        </w:rPr>
        <w:t>https://bitcointalk.org/index.php?topic=3948353.0</w:t>
      </w:r>
      <w:r>
        <w:t xml:space="preserve"> </w:t>
      </w:r>
      <w:r>
        <w:br/>
      </w:r>
      <w:r>
        <w:br/>
      </w:r>
      <w:r>
        <w:rPr>
          <w:b/>
          <w:bCs/>
        </w:rPr>
        <w:t>PRE-ICO 1 Start Date:</w:t>
      </w:r>
      <w:r>
        <w:br/>
      </w:r>
      <w:r>
        <w:rPr>
          <w:rStyle w:val="HTMLCode"/>
          <w:rFonts w:eastAsiaTheme="majorEastAsia"/>
        </w:rPr>
        <w:t>July 22, 2018</w:t>
      </w:r>
      <w:r>
        <w:rPr>
          <w:rFonts w:ascii="Courier New" w:hAnsi="Courier New" w:cs="Courier New"/>
          <w:sz w:val="20"/>
          <w:szCs w:val="20"/>
        </w:rPr>
        <w:br/>
      </w:r>
      <w:r>
        <w:rPr>
          <w:rStyle w:val="HTMLCode"/>
          <w:rFonts w:eastAsiaTheme="majorEastAsia"/>
        </w:rPr>
        <w:t>Price: $0.40</w:t>
      </w:r>
      <w:r>
        <w:t xml:space="preserve"> </w:t>
      </w:r>
      <w:r>
        <w:br/>
      </w:r>
      <w:r>
        <w:br/>
      </w:r>
      <w:r>
        <w:rPr>
          <w:b/>
          <w:bCs/>
        </w:rPr>
        <w:t>PRE-ICO 2 Start Date:</w:t>
      </w:r>
      <w:r>
        <w:br/>
      </w:r>
      <w:r>
        <w:rPr>
          <w:rStyle w:val="HTMLCode"/>
          <w:rFonts w:eastAsiaTheme="majorEastAsia"/>
        </w:rPr>
        <w:t>September 22, 2018</w:t>
      </w:r>
      <w:r>
        <w:rPr>
          <w:rFonts w:ascii="Courier New" w:hAnsi="Courier New" w:cs="Courier New"/>
          <w:sz w:val="20"/>
          <w:szCs w:val="20"/>
        </w:rPr>
        <w:br/>
      </w:r>
      <w:r>
        <w:rPr>
          <w:rStyle w:val="HTMLCode"/>
          <w:rFonts w:eastAsiaTheme="majorEastAsia"/>
        </w:rPr>
        <w:t>Price: $0.55</w:t>
      </w:r>
      <w:r>
        <w:t xml:space="preserve"> </w:t>
      </w:r>
      <w:r>
        <w:br/>
      </w:r>
      <w:r>
        <w:br/>
      </w:r>
      <w:r>
        <w:rPr>
          <w:b/>
          <w:bCs/>
        </w:rPr>
        <w:t>PRE-ICO 3 Start Date:</w:t>
      </w:r>
      <w:r>
        <w:br/>
      </w:r>
      <w:r>
        <w:rPr>
          <w:rStyle w:val="HTMLCode"/>
          <w:rFonts w:eastAsiaTheme="majorEastAsia"/>
        </w:rPr>
        <w:t>November 22, 2018</w:t>
      </w:r>
      <w:r>
        <w:rPr>
          <w:rFonts w:ascii="Courier New" w:hAnsi="Courier New" w:cs="Courier New"/>
          <w:sz w:val="20"/>
          <w:szCs w:val="20"/>
        </w:rPr>
        <w:br/>
      </w:r>
      <w:r>
        <w:rPr>
          <w:rStyle w:val="HTMLCode"/>
          <w:rFonts w:eastAsiaTheme="majorEastAsia"/>
        </w:rPr>
        <w:t>Price: $0.65</w:t>
      </w:r>
      <w:r>
        <w:t xml:space="preserve"> </w:t>
      </w:r>
      <w:r>
        <w:br/>
      </w:r>
      <w:r>
        <w:br/>
      </w:r>
      <w:r>
        <w:rPr>
          <w:b/>
          <w:bCs/>
        </w:rPr>
        <w:t>ICO Start Date:</w:t>
      </w:r>
      <w:r>
        <w:br/>
      </w:r>
      <w:r>
        <w:rPr>
          <w:rStyle w:val="HTMLCode"/>
          <w:rFonts w:eastAsiaTheme="majorEastAsia"/>
        </w:rPr>
        <w:t>January 22, 2019</w:t>
      </w:r>
      <w:r>
        <w:rPr>
          <w:rFonts w:ascii="Courier New" w:hAnsi="Courier New" w:cs="Courier New"/>
          <w:sz w:val="20"/>
          <w:szCs w:val="20"/>
        </w:rPr>
        <w:br/>
      </w:r>
      <w:r>
        <w:rPr>
          <w:rStyle w:val="HTMLCode"/>
          <w:rFonts w:eastAsiaTheme="majorEastAsia"/>
        </w:rPr>
        <w:t>Price: $0.85</w:t>
      </w:r>
      <w:r>
        <w:t xml:space="preserve"> </w:t>
      </w:r>
      <w:r>
        <w:br/>
      </w:r>
      <w:r>
        <w:br/>
      </w:r>
      <w:r>
        <w:rPr>
          <w:b/>
          <w:bCs/>
        </w:rPr>
        <w:t>Category:</w:t>
      </w:r>
      <w:r>
        <w:br/>
      </w:r>
      <w:r>
        <w:rPr>
          <w:rStyle w:val="HTMLCode"/>
          <w:rFonts w:eastAsiaTheme="majorEastAsia"/>
        </w:rPr>
        <w:t>Finance and Investments</w:t>
      </w:r>
      <w:r>
        <w:t xml:space="preserve"> </w:t>
      </w:r>
      <w:r>
        <w:br/>
      </w:r>
      <w:r>
        <w:br/>
      </w:r>
      <w:r>
        <w:rPr>
          <w:b/>
          <w:bCs/>
        </w:rPr>
        <w:t>Country Location:</w:t>
      </w:r>
      <w:r>
        <w:br/>
      </w:r>
      <w:r>
        <w:rPr>
          <w:rStyle w:val="HTMLCode"/>
          <w:rFonts w:eastAsiaTheme="majorEastAsia"/>
        </w:rPr>
        <w:t>United States</w:t>
      </w:r>
      <w:r>
        <w:t xml:space="preserve"> </w:t>
      </w:r>
      <w:r>
        <w:br/>
      </w:r>
      <w:r>
        <w:br/>
      </w:r>
      <w:r>
        <w:rPr>
          <w:b/>
          <w:bCs/>
        </w:rPr>
        <w:t>Token Symbol:</w:t>
      </w:r>
      <w:r>
        <w:br/>
      </w:r>
      <w:r>
        <w:rPr>
          <w:rStyle w:val="HTMLCode"/>
          <w:rFonts w:eastAsiaTheme="majorEastAsia"/>
        </w:rPr>
        <w:t>ONA</w:t>
      </w:r>
      <w:r>
        <w:t xml:space="preserve"> </w:t>
      </w:r>
      <w:r>
        <w:br/>
      </w:r>
      <w:r>
        <w:br/>
      </w:r>
      <w:r>
        <w:rPr>
          <w:b/>
          <w:bCs/>
        </w:rPr>
        <w:t>Token Name:</w:t>
      </w:r>
      <w:r>
        <w:br/>
      </w:r>
      <w:r>
        <w:rPr>
          <w:rStyle w:val="HTMLCode"/>
          <w:rFonts w:eastAsiaTheme="majorEastAsia"/>
        </w:rPr>
        <w:t>Onasander</w:t>
      </w:r>
      <w:r>
        <w:t xml:space="preserve"> </w:t>
      </w:r>
      <w:r>
        <w:br/>
      </w:r>
      <w:r>
        <w:lastRenderedPageBreak/>
        <w:br/>
      </w:r>
      <w:r>
        <w:rPr>
          <w:b/>
          <w:bCs/>
        </w:rPr>
        <w:t>Token Type:</w:t>
      </w:r>
      <w:r>
        <w:br/>
      </w:r>
      <w:r>
        <w:rPr>
          <w:rStyle w:val="HTMLCode"/>
          <w:rFonts w:eastAsiaTheme="majorEastAsia"/>
        </w:rPr>
        <w:t>Ethereum ERC20</w:t>
      </w:r>
      <w:r>
        <w:t xml:space="preserve"> </w:t>
      </w:r>
      <w:r>
        <w:br/>
      </w:r>
      <w:r>
        <w:br/>
      </w:r>
      <w:r>
        <w:rPr>
          <w:b/>
          <w:bCs/>
        </w:rPr>
        <w:t>Token Decimals:</w:t>
      </w:r>
      <w:r>
        <w:br/>
      </w:r>
      <w:r>
        <w:rPr>
          <w:rStyle w:val="HTMLCode"/>
          <w:rFonts w:eastAsiaTheme="majorEastAsia"/>
        </w:rPr>
        <w:t>18</w:t>
      </w:r>
      <w:r>
        <w:t xml:space="preserve"> </w:t>
      </w:r>
      <w:r>
        <w:br/>
      </w:r>
      <w:r>
        <w:br/>
      </w:r>
      <w:r>
        <w:rPr>
          <w:b/>
          <w:bCs/>
        </w:rPr>
        <w:t>Contract Address:</w:t>
      </w:r>
      <w:r>
        <w:br/>
      </w:r>
      <w:r>
        <w:rPr>
          <w:rStyle w:val="HTMLCode"/>
          <w:rFonts w:eastAsiaTheme="majorEastAsia"/>
        </w:rPr>
        <w:t>0x5884c40ddEd55b5649A1AaA677A750eaD35E3043</w:t>
      </w:r>
      <w:r>
        <w:t xml:space="preserve"> </w:t>
      </w:r>
      <w:r>
        <w:br/>
      </w:r>
      <w:r>
        <w:br/>
      </w:r>
      <w:r>
        <w:rPr>
          <w:b/>
          <w:bCs/>
        </w:rPr>
        <w:t>Max Tokens:</w:t>
      </w:r>
      <w:r>
        <w:br/>
      </w:r>
      <w:r>
        <w:rPr>
          <w:rStyle w:val="HTMLCode"/>
          <w:rFonts w:eastAsiaTheme="majorEastAsia"/>
        </w:rPr>
        <w:t>88,000,000 ONAs</w:t>
      </w:r>
      <w:r>
        <w:t xml:space="preserve"> </w:t>
      </w:r>
      <w:r>
        <w:br/>
      </w:r>
      <w:r>
        <w:br/>
      </w:r>
      <w:r>
        <w:rPr>
          <w:b/>
          <w:bCs/>
        </w:rPr>
        <w:t>Team Tokens:</w:t>
      </w:r>
      <w:r>
        <w:br/>
      </w:r>
      <w:r>
        <w:rPr>
          <w:rStyle w:val="HTMLCode"/>
          <w:rFonts w:eastAsiaTheme="majorEastAsia"/>
        </w:rPr>
        <w:t>4,400,000 ONAs</w:t>
      </w:r>
      <w:r>
        <w:t xml:space="preserve"> </w:t>
      </w:r>
      <w:r>
        <w:br/>
      </w:r>
      <w:r>
        <w:br/>
      </w:r>
      <w:r>
        <w:rPr>
          <w:b/>
          <w:bCs/>
        </w:rPr>
        <w:t>Bounty Tokens:</w:t>
      </w:r>
      <w:r>
        <w:br/>
      </w:r>
      <w:r>
        <w:rPr>
          <w:rStyle w:val="HTMLCode"/>
          <w:rFonts w:eastAsiaTheme="majorEastAsia"/>
        </w:rPr>
        <w:t>4,400,000 ONAs</w:t>
      </w:r>
      <w:r>
        <w:t xml:space="preserve"> </w:t>
      </w:r>
      <w:r>
        <w:br/>
      </w:r>
      <w:r>
        <w:br/>
      </w:r>
      <w:r>
        <w:rPr>
          <w:b/>
          <w:bCs/>
        </w:rPr>
        <w:t>Hard Cap:</w:t>
      </w:r>
      <w:r>
        <w:br/>
      </w:r>
      <w:r>
        <w:rPr>
          <w:rStyle w:val="HTMLCode"/>
          <w:rFonts w:eastAsiaTheme="majorEastAsia"/>
        </w:rPr>
        <w:t>$50,000,000 USD</w:t>
      </w:r>
      <w:r>
        <w:t xml:space="preserve"> </w:t>
      </w:r>
      <w:r>
        <w:br/>
      </w:r>
      <w:r>
        <w:br/>
      </w:r>
      <w:r>
        <w:rPr>
          <w:b/>
          <w:bCs/>
        </w:rPr>
        <w:t>Soft Cap:</w:t>
      </w:r>
      <w:r>
        <w:br/>
      </w:r>
      <w:r>
        <w:rPr>
          <w:rStyle w:val="HTMLCode"/>
          <w:rFonts w:eastAsiaTheme="majorEastAsia"/>
        </w:rPr>
        <w:t>$5,000,000 USD</w:t>
      </w:r>
      <w:r>
        <w:t xml:space="preserve"> </w:t>
      </w:r>
      <w:r>
        <w:br/>
      </w:r>
      <w:r>
        <w:br/>
      </w:r>
      <w:r>
        <w:rPr>
          <w:b/>
          <w:bCs/>
        </w:rPr>
        <w:t>Minimum Buy In:</w:t>
      </w:r>
      <w:r>
        <w:br/>
      </w:r>
      <w:r>
        <w:rPr>
          <w:rStyle w:val="HTMLCode"/>
          <w:rFonts w:eastAsiaTheme="majorEastAsia"/>
        </w:rPr>
        <w:t>0.1 ETH</w:t>
      </w:r>
      <w:r>
        <w:t xml:space="preserve"> </w:t>
      </w:r>
      <w:r>
        <w:br/>
      </w:r>
      <w:r>
        <w:br/>
      </w:r>
      <w:r>
        <w:rPr>
          <w:b/>
          <w:bCs/>
        </w:rPr>
        <w:t>EtherScan.io Link:</w:t>
      </w:r>
      <w:r>
        <w:br/>
      </w:r>
      <w:r>
        <w:rPr>
          <w:rStyle w:val="HTMLCode"/>
          <w:rFonts w:eastAsiaTheme="majorEastAsia"/>
        </w:rPr>
        <w:t>https://etherscan.io/address/0x5884c40dded55b5649a1aaa677a750ead35e3043</w:t>
      </w:r>
      <w:r>
        <w:t xml:space="preserve"> </w:t>
      </w:r>
      <w:r>
        <w:br/>
      </w:r>
      <w:r>
        <w:br/>
      </w:r>
      <w:r>
        <w:rPr>
          <w:b/>
          <w:bCs/>
        </w:rPr>
        <w:t>Short Description:</w:t>
      </w:r>
      <w:r>
        <w:br/>
      </w:r>
      <w:r>
        <w:rPr>
          <w:rStyle w:val="HTMLCode"/>
          <w:rFonts w:eastAsiaTheme="majorEastAsia"/>
        </w:rPr>
        <w:t>Welcome to our Onasander ICO. We are building the first decentralized investment bank crowdfunded using blockchain technology. The fund, including our ICO tokens will be backed by all tradeable assets of this world. Simply put, by entire world economy.</w:t>
      </w:r>
      <w:r>
        <w:t xml:space="preserve"> </w:t>
      </w:r>
      <w:r>
        <w:br/>
      </w:r>
      <w:r>
        <w:br/>
      </w:r>
      <w:r>
        <w:rPr>
          <w:b/>
          <w:bCs/>
        </w:rPr>
        <w:t>Long Description:</w:t>
      </w:r>
      <w:r>
        <w:br/>
      </w:r>
      <w:r>
        <w:rPr>
          <w:rStyle w:val="HTMLCode"/>
          <w:rFonts w:eastAsiaTheme="majorEastAsia"/>
        </w:rPr>
        <w:t xml:space="preserve">The investment fund will pay 10% dividend to all of our Onasander ONA token holders, as percentage of profits will be quarterly distributed to those who invested in our company. Onasander fund will turn regular profits, because of our experience, and because of its unique Asset Price Analysis Software called Onasander. </w:t>
      </w:r>
      <w:r>
        <w:rPr>
          <w:rFonts w:ascii="Courier New" w:hAnsi="Courier New" w:cs="Courier New"/>
          <w:sz w:val="20"/>
          <w:szCs w:val="20"/>
        </w:rPr>
        <w:br/>
      </w:r>
      <w:r>
        <w:rPr>
          <w:rFonts w:ascii="Courier New" w:hAnsi="Courier New" w:cs="Courier New"/>
          <w:sz w:val="20"/>
          <w:szCs w:val="20"/>
        </w:rPr>
        <w:br/>
      </w:r>
      <w:r>
        <w:rPr>
          <w:rStyle w:val="HTMLCode"/>
          <w:rFonts w:eastAsiaTheme="majorEastAsia"/>
        </w:rPr>
        <w:t xml:space="preserve">Our goal is to execute a very successful ICO, open up an investment fund, and take advantage of the upcoming stock recession, volatility, and price swings, </w:t>
      </w:r>
      <w:r>
        <w:rPr>
          <w:rStyle w:val="HTMLCode"/>
          <w:rFonts w:eastAsiaTheme="majorEastAsia"/>
        </w:rPr>
        <w:lastRenderedPageBreak/>
        <w:t xml:space="preserve">all along benefiting our investors with dividends, and high token valuations. With time, the objective will be to manage wealth for our clients and grow the bank. </w:t>
      </w:r>
      <w:r>
        <w:rPr>
          <w:rFonts w:ascii="Courier New" w:hAnsi="Courier New" w:cs="Courier New"/>
          <w:sz w:val="20"/>
          <w:szCs w:val="20"/>
        </w:rPr>
        <w:br/>
      </w:r>
      <w:r>
        <w:rPr>
          <w:rFonts w:ascii="Courier New" w:hAnsi="Courier New" w:cs="Courier New"/>
          <w:sz w:val="20"/>
          <w:szCs w:val="20"/>
        </w:rPr>
        <w:br/>
      </w:r>
      <w:r>
        <w:rPr>
          <w:rStyle w:val="HTMLCode"/>
          <w:rFonts w:eastAsiaTheme="majorEastAsia"/>
        </w:rPr>
        <w:t xml:space="preserve">The climate for opening up an investment fund is perfect. We are living in interesting times. Free money flowing from central banks to in debt and bankrupt governments around the world created a major global bubble in many asset classes, where prices have reached an extreme. We are standing in front of an opportunity to open up a financial institution and make tremendous financial gains right from the start. The upcoming recession in the world financial markets will create price volatility, and opportunities for years to come. Using our unique Onasander trading software, we can foresee price movements and benefit from it. </w:t>
      </w:r>
      <w:r>
        <w:rPr>
          <w:rFonts w:ascii="Courier New" w:hAnsi="Courier New" w:cs="Courier New"/>
          <w:sz w:val="20"/>
          <w:szCs w:val="20"/>
        </w:rPr>
        <w:br/>
      </w:r>
      <w:r>
        <w:rPr>
          <w:rFonts w:ascii="Courier New" w:hAnsi="Courier New" w:cs="Courier New"/>
          <w:sz w:val="20"/>
          <w:szCs w:val="20"/>
        </w:rPr>
        <w:br/>
      </w:r>
      <w:r>
        <w:rPr>
          <w:rStyle w:val="HTMLCode"/>
          <w:rFonts w:eastAsiaTheme="majorEastAsia"/>
        </w:rPr>
        <w:t xml:space="preserve">The Asset Price Analysis Software is the key to our success. Our market tools developed over two decades have no competition in the financial world. They allow us to predict market moves, see upcoming recessions, identify bubbles, find major tops, spot asset price bottoms, and successfully trade in all market conditions. </w:t>
      </w:r>
      <w:r>
        <w:br/>
      </w:r>
      <w:r>
        <w:br/>
      </w:r>
      <w:r>
        <w:rPr>
          <w:b/>
          <w:bCs/>
        </w:rPr>
        <w:t>Time Line:</w:t>
      </w:r>
      <w:r>
        <w:br/>
      </w:r>
      <w:r>
        <w:rPr>
          <w:rStyle w:val="HTMLCode"/>
          <w:rFonts w:eastAsiaTheme="majorEastAsia"/>
        </w:rPr>
        <w:t>Hire Onasander ICO Team - completed</w:t>
      </w:r>
      <w:r>
        <w:rPr>
          <w:rFonts w:ascii="Courier New" w:hAnsi="Courier New" w:cs="Courier New"/>
          <w:sz w:val="20"/>
          <w:szCs w:val="20"/>
        </w:rPr>
        <w:br/>
      </w:r>
      <w:r>
        <w:rPr>
          <w:rStyle w:val="HTMLCode"/>
          <w:rFonts w:eastAsiaTheme="majorEastAsia"/>
        </w:rPr>
        <w:t>Write the Whitepaper - completed</w:t>
      </w:r>
      <w:r>
        <w:rPr>
          <w:rFonts w:ascii="Courier New" w:hAnsi="Courier New" w:cs="Courier New"/>
          <w:sz w:val="20"/>
          <w:szCs w:val="20"/>
        </w:rPr>
        <w:br/>
      </w:r>
      <w:r>
        <w:rPr>
          <w:rStyle w:val="HTMLCode"/>
          <w:rFonts w:eastAsiaTheme="majorEastAsia"/>
        </w:rPr>
        <w:t>Onasander Website - completed</w:t>
      </w:r>
      <w:r>
        <w:rPr>
          <w:rFonts w:ascii="Courier New" w:hAnsi="Courier New" w:cs="Courier New"/>
          <w:sz w:val="20"/>
          <w:szCs w:val="20"/>
        </w:rPr>
        <w:br/>
      </w:r>
      <w:r>
        <w:rPr>
          <w:rStyle w:val="HTMLCode"/>
          <w:rFonts w:eastAsiaTheme="majorEastAsia"/>
        </w:rPr>
        <w:t>Develop Onasander Smart Contracts - completed</w:t>
      </w:r>
      <w:r>
        <w:rPr>
          <w:rFonts w:ascii="Courier New" w:hAnsi="Courier New" w:cs="Courier New"/>
          <w:sz w:val="20"/>
          <w:szCs w:val="20"/>
        </w:rPr>
        <w:br/>
      </w:r>
      <w:r>
        <w:rPr>
          <w:rStyle w:val="HTMLCode"/>
          <w:rFonts w:eastAsiaTheme="majorEastAsia"/>
        </w:rPr>
        <w:t>Register Legal Entities for the company - May 2018</w:t>
      </w:r>
      <w:r>
        <w:rPr>
          <w:rFonts w:ascii="Courier New" w:hAnsi="Courier New" w:cs="Courier New"/>
          <w:sz w:val="20"/>
          <w:szCs w:val="20"/>
        </w:rPr>
        <w:br/>
      </w:r>
      <w:r>
        <w:rPr>
          <w:rStyle w:val="HTMLCode"/>
          <w:rFonts w:eastAsiaTheme="majorEastAsia"/>
        </w:rPr>
        <w:t>Prepare Marketing Plan - June 2018</w:t>
      </w:r>
      <w:r>
        <w:rPr>
          <w:rFonts w:ascii="Courier New" w:hAnsi="Courier New" w:cs="Courier New"/>
          <w:sz w:val="20"/>
          <w:szCs w:val="20"/>
        </w:rPr>
        <w:br/>
      </w:r>
      <w:r>
        <w:rPr>
          <w:rStyle w:val="HTMLCode"/>
          <w:rFonts w:eastAsiaTheme="majorEastAsia"/>
        </w:rPr>
        <w:t>Reach to Investors - June 2018</w:t>
      </w:r>
      <w:r>
        <w:rPr>
          <w:rFonts w:ascii="Courier New" w:hAnsi="Courier New" w:cs="Courier New"/>
          <w:sz w:val="20"/>
          <w:szCs w:val="20"/>
        </w:rPr>
        <w:br/>
      </w:r>
      <w:r>
        <w:rPr>
          <w:rStyle w:val="HTMLCode"/>
          <w:rFonts w:eastAsiaTheme="majorEastAsia"/>
        </w:rPr>
        <w:t>PRE ICO 1 / Pre-Sale - July 2018</w:t>
      </w:r>
      <w:r>
        <w:rPr>
          <w:rFonts w:ascii="Courier New" w:hAnsi="Courier New" w:cs="Courier New"/>
          <w:sz w:val="20"/>
          <w:szCs w:val="20"/>
        </w:rPr>
        <w:br/>
      </w:r>
      <w:r>
        <w:rPr>
          <w:rStyle w:val="HTMLCode"/>
          <w:rFonts w:eastAsiaTheme="majorEastAsia"/>
        </w:rPr>
        <w:t>Apply for SEC Regulation A+ compliance in USA - July 2019</w:t>
      </w:r>
      <w:r>
        <w:rPr>
          <w:rFonts w:ascii="Courier New" w:hAnsi="Courier New" w:cs="Courier New"/>
          <w:sz w:val="20"/>
          <w:szCs w:val="20"/>
        </w:rPr>
        <w:br/>
      </w:r>
      <w:r>
        <w:rPr>
          <w:rStyle w:val="HTMLCode"/>
          <w:rFonts w:eastAsiaTheme="majorEastAsia"/>
        </w:rPr>
        <w:t>PRE ICO 2 / Pre-Sale - September 2018</w:t>
      </w:r>
      <w:r>
        <w:rPr>
          <w:rFonts w:ascii="Courier New" w:hAnsi="Courier New" w:cs="Courier New"/>
          <w:sz w:val="20"/>
          <w:szCs w:val="20"/>
        </w:rPr>
        <w:br/>
      </w:r>
      <w:r>
        <w:rPr>
          <w:rStyle w:val="HTMLCode"/>
          <w:rFonts w:eastAsiaTheme="majorEastAsia"/>
        </w:rPr>
        <w:t>PRE ICO 3 / Pre-Sale - November 2018</w:t>
      </w:r>
      <w:r>
        <w:rPr>
          <w:rFonts w:ascii="Courier New" w:hAnsi="Courier New" w:cs="Courier New"/>
          <w:sz w:val="20"/>
          <w:szCs w:val="20"/>
        </w:rPr>
        <w:br/>
      </w:r>
      <w:r>
        <w:rPr>
          <w:rStyle w:val="HTMLCode"/>
          <w:rFonts w:eastAsiaTheme="majorEastAsia"/>
        </w:rPr>
        <w:t>ICO Sale - January 2019</w:t>
      </w:r>
      <w:r>
        <w:rPr>
          <w:rFonts w:ascii="Courier New" w:hAnsi="Courier New" w:cs="Courier New"/>
          <w:sz w:val="20"/>
          <w:szCs w:val="20"/>
        </w:rPr>
        <w:br/>
      </w:r>
      <w:r>
        <w:rPr>
          <w:rStyle w:val="HTMLCode"/>
          <w:rFonts w:eastAsiaTheme="majorEastAsia"/>
        </w:rPr>
        <w:t>Allocate ICO Funds - February 2019</w:t>
      </w:r>
      <w:r>
        <w:rPr>
          <w:rFonts w:ascii="Courier New" w:hAnsi="Courier New" w:cs="Courier New"/>
          <w:sz w:val="20"/>
          <w:szCs w:val="20"/>
        </w:rPr>
        <w:br/>
      </w:r>
      <w:r>
        <w:rPr>
          <w:rStyle w:val="HTMLCode"/>
          <w:rFonts w:eastAsiaTheme="majorEastAsia"/>
        </w:rPr>
        <w:t>Get Listed on Crypto Exchanges - February 2019</w:t>
      </w:r>
      <w:r>
        <w:rPr>
          <w:rFonts w:ascii="Courier New" w:hAnsi="Courier New" w:cs="Courier New"/>
          <w:sz w:val="20"/>
          <w:szCs w:val="20"/>
        </w:rPr>
        <w:br/>
      </w:r>
      <w:r>
        <w:rPr>
          <w:rStyle w:val="HTMLCode"/>
          <w:rFonts w:eastAsiaTheme="majorEastAsia"/>
        </w:rPr>
        <w:t>Lease Office Space - February 2019</w:t>
      </w:r>
      <w:r>
        <w:rPr>
          <w:rFonts w:ascii="Courier New" w:hAnsi="Courier New" w:cs="Courier New"/>
          <w:sz w:val="20"/>
          <w:szCs w:val="20"/>
        </w:rPr>
        <w:br/>
      </w:r>
      <w:r>
        <w:rPr>
          <w:rStyle w:val="HTMLCode"/>
          <w:rFonts w:eastAsiaTheme="majorEastAsia"/>
        </w:rPr>
        <w:t>Start the Investment Fund - February 2019</w:t>
      </w:r>
      <w:r>
        <w:rPr>
          <w:rFonts w:ascii="Courier New" w:hAnsi="Courier New" w:cs="Courier New"/>
          <w:sz w:val="20"/>
          <w:szCs w:val="20"/>
        </w:rPr>
        <w:br/>
      </w:r>
      <w:r>
        <w:rPr>
          <w:rStyle w:val="HTMLCode"/>
          <w:rFonts w:eastAsiaTheme="majorEastAsia"/>
        </w:rPr>
        <w:t>Purchase and Deploy Company Management Software - February 2019</w:t>
      </w:r>
      <w:r>
        <w:rPr>
          <w:rFonts w:ascii="Courier New" w:hAnsi="Courier New" w:cs="Courier New"/>
          <w:sz w:val="20"/>
          <w:szCs w:val="20"/>
        </w:rPr>
        <w:br/>
      </w:r>
      <w:r>
        <w:rPr>
          <w:rStyle w:val="HTMLCode"/>
          <w:rFonts w:eastAsiaTheme="majorEastAsia"/>
        </w:rPr>
        <w:t>Establish Company Departments - February 2019</w:t>
      </w:r>
      <w:r>
        <w:rPr>
          <w:rFonts w:ascii="Courier New" w:hAnsi="Courier New" w:cs="Courier New"/>
          <w:sz w:val="20"/>
          <w:szCs w:val="20"/>
        </w:rPr>
        <w:br/>
      </w:r>
      <w:r>
        <w:rPr>
          <w:rStyle w:val="HTMLCode"/>
          <w:rFonts w:eastAsiaTheme="majorEastAsia"/>
        </w:rPr>
        <w:t>Develop Company Policies - February 2019</w:t>
      </w:r>
      <w:r>
        <w:rPr>
          <w:rFonts w:ascii="Courier New" w:hAnsi="Courier New" w:cs="Courier New"/>
          <w:sz w:val="20"/>
          <w:szCs w:val="20"/>
        </w:rPr>
        <w:br/>
      </w:r>
      <w:r>
        <w:rPr>
          <w:rStyle w:val="HTMLCode"/>
          <w:rFonts w:eastAsiaTheme="majorEastAsia"/>
        </w:rPr>
        <w:t>Hire Team Members - March 2019</w:t>
      </w:r>
      <w:r>
        <w:rPr>
          <w:rFonts w:ascii="Courier New" w:hAnsi="Courier New" w:cs="Courier New"/>
          <w:sz w:val="20"/>
          <w:szCs w:val="20"/>
        </w:rPr>
        <w:br/>
      </w:r>
      <w:r>
        <w:rPr>
          <w:rStyle w:val="HTMLCode"/>
          <w:rFonts w:eastAsiaTheme="majorEastAsia"/>
        </w:rPr>
        <w:t>Open Up Trading Accounts in Different Markets and Countries - March 2019</w:t>
      </w:r>
      <w:r>
        <w:rPr>
          <w:rFonts w:ascii="Courier New" w:hAnsi="Courier New" w:cs="Courier New"/>
          <w:sz w:val="20"/>
          <w:szCs w:val="20"/>
        </w:rPr>
        <w:br/>
      </w:r>
      <w:r>
        <w:rPr>
          <w:rStyle w:val="HTMLCode"/>
          <w:rFonts w:eastAsiaTheme="majorEastAsia"/>
        </w:rPr>
        <w:t>Develop Dividend Distribution Software for Token Holders - April 2019</w:t>
      </w:r>
      <w:r>
        <w:rPr>
          <w:rFonts w:ascii="Courier New" w:hAnsi="Courier New" w:cs="Courier New"/>
          <w:sz w:val="20"/>
          <w:szCs w:val="20"/>
        </w:rPr>
        <w:br/>
      </w:r>
      <w:r>
        <w:rPr>
          <w:rStyle w:val="HTMLCode"/>
          <w:rFonts w:eastAsiaTheme="majorEastAsia"/>
        </w:rPr>
        <w:t>Develop Company Software for Asset Management - May 2019</w:t>
      </w:r>
      <w:r>
        <w:rPr>
          <w:rFonts w:ascii="Courier New" w:hAnsi="Courier New" w:cs="Courier New"/>
          <w:sz w:val="20"/>
          <w:szCs w:val="20"/>
        </w:rPr>
        <w:br/>
      </w:r>
      <w:r>
        <w:rPr>
          <w:rStyle w:val="HTMLCode"/>
          <w:rFonts w:eastAsiaTheme="majorEastAsia"/>
        </w:rPr>
        <w:t xml:space="preserve">Develop Onasander Crypto Exchange - June 2019 </w:t>
      </w:r>
      <w:r>
        <w:rPr>
          <w:rFonts w:ascii="Courier New" w:hAnsi="Courier New" w:cs="Courier New"/>
          <w:sz w:val="20"/>
          <w:szCs w:val="20"/>
        </w:rPr>
        <w:br/>
      </w:r>
      <w:r>
        <w:rPr>
          <w:rStyle w:val="HTMLCode"/>
          <w:rFonts w:eastAsiaTheme="majorEastAsia"/>
        </w:rPr>
        <w:t>Hire Financial Advisors for Wealth Management Departments - November 2019</w:t>
      </w:r>
      <w:r>
        <w:rPr>
          <w:rFonts w:ascii="Courier New" w:hAnsi="Courier New" w:cs="Courier New"/>
          <w:sz w:val="20"/>
          <w:szCs w:val="20"/>
        </w:rPr>
        <w:br/>
      </w:r>
      <w:r>
        <w:rPr>
          <w:rStyle w:val="HTMLCode"/>
          <w:rFonts w:eastAsiaTheme="majorEastAsia"/>
        </w:rPr>
        <w:t>Expend Wealth Management Line of Business - March 2020</w:t>
      </w:r>
      <w:r>
        <w:rPr>
          <w:rFonts w:ascii="Courier New" w:hAnsi="Courier New" w:cs="Courier New"/>
          <w:sz w:val="20"/>
          <w:szCs w:val="20"/>
        </w:rPr>
        <w:br/>
      </w:r>
      <w:r>
        <w:rPr>
          <w:rStyle w:val="HTMLCode"/>
          <w:rFonts w:eastAsiaTheme="majorEastAsia"/>
        </w:rPr>
        <w:t>Create Onasander Financial Products - Q4 2020</w:t>
      </w:r>
      <w:r>
        <w:rPr>
          <w:rFonts w:ascii="Courier New" w:hAnsi="Courier New" w:cs="Courier New"/>
          <w:sz w:val="20"/>
          <w:szCs w:val="20"/>
        </w:rPr>
        <w:br/>
      </w:r>
      <w:r>
        <w:rPr>
          <w:rStyle w:val="HTMLCode"/>
          <w:rFonts w:eastAsiaTheme="majorEastAsia"/>
        </w:rPr>
        <w:lastRenderedPageBreak/>
        <w:t>Offer Onasander Products to Clients - Q1 2021</w:t>
      </w:r>
      <w:r>
        <w:rPr>
          <w:rFonts w:ascii="Courier New" w:hAnsi="Courier New" w:cs="Courier New"/>
          <w:sz w:val="20"/>
          <w:szCs w:val="20"/>
        </w:rPr>
        <w:br/>
      </w:r>
      <w:r>
        <w:rPr>
          <w:rStyle w:val="HTMLCode"/>
          <w:rFonts w:eastAsiaTheme="majorEastAsia"/>
        </w:rPr>
        <w:t>Hire Investment Bank Experts - September 2021</w:t>
      </w:r>
      <w:r>
        <w:rPr>
          <w:rFonts w:ascii="Courier New" w:hAnsi="Courier New" w:cs="Courier New"/>
          <w:sz w:val="20"/>
          <w:szCs w:val="20"/>
        </w:rPr>
        <w:br/>
      </w:r>
      <w:r>
        <w:rPr>
          <w:rStyle w:val="HTMLCode"/>
          <w:rFonts w:eastAsiaTheme="majorEastAsia"/>
        </w:rPr>
        <w:t>Create Investment Bank Conversion Strategy - January 2022</w:t>
      </w:r>
      <w:r>
        <w:rPr>
          <w:rFonts w:ascii="Courier New" w:hAnsi="Courier New" w:cs="Courier New"/>
          <w:sz w:val="20"/>
          <w:szCs w:val="20"/>
        </w:rPr>
        <w:br/>
      </w:r>
      <w:r>
        <w:rPr>
          <w:rStyle w:val="HTMLCode"/>
          <w:rFonts w:eastAsiaTheme="majorEastAsia"/>
        </w:rPr>
        <w:t>Prepare the Company for an Investment Bank Conversion - May 2022</w:t>
      </w:r>
      <w:r>
        <w:rPr>
          <w:rFonts w:ascii="Courier New" w:hAnsi="Courier New" w:cs="Courier New"/>
          <w:sz w:val="20"/>
          <w:szCs w:val="20"/>
        </w:rPr>
        <w:br/>
      </w:r>
      <w:r>
        <w:rPr>
          <w:rStyle w:val="HTMLCode"/>
          <w:rFonts w:eastAsiaTheme="majorEastAsia"/>
        </w:rPr>
        <w:t>Expend all Departments to Cover Most Common Lines of Business - September 2022</w:t>
      </w:r>
      <w:r>
        <w:rPr>
          <w:rFonts w:ascii="Courier New" w:hAnsi="Courier New" w:cs="Courier New"/>
          <w:sz w:val="20"/>
          <w:szCs w:val="20"/>
        </w:rPr>
        <w:br/>
      </w:r>
      <w:r>
        <w:rPr>
          <w:rStyle w:val="HTMLCode"/>
          <w:rFonts w:eastAsiaTheme="majorEastAsia"/>
        </w:rPr>
        <w:t>Turn Investment Fund into Investment Bank - June 2024</w:t>
      </w:r>
      <w:r>
        <w:rPr>
          <w:rFonts w:ascii="Courier New" w:hAnsi="Courier New" w:cs="Courier New"/>
          <w:sz w:val="20"/>
          <w:szCs w:val="20"/>
        </w:rPr>
        <w:br/>
      </w:r>
      <w:r>
        <w:rPr>
          <w:rStyle w:val="HTMLCode"/>
          <w:rFonts w:eastAsiaTheme="majorEastAsia"/>
        </w:rPr>
        <w:t xml:space="preserve">IPO of the Investment Bank - June 2028 </w:t>
      </w:r>
      <w:r>
        <w:br/>
      </w:r>
      <w:r>
        <w:br/>
      </w:r>
      <w:r>
        <w:rPr>
          <w:b/>
          <w:bCs/>
        </w:rPr>
        <w:t>Social Media Links:</w:t>
      </w:r>
      <w:r>
        <w:br/>
      </w:r>
      <w:r>
        <w:rPr>
          <w:rStyle w:val="HTMLCode"/>
          <w:rFonts w:eastAsiaTheme="majorEastAsia"/>
        </w:rPr>
        <w:t>Twitter: https://twitter.com/OnasanderICO</w:t>
      </w:r>
      <w:r>
        <w:rPr>
          <w:rFonts w:ascii="Courier New" w:hAnsi="Courier New" w:cs="Courier New"/>
          <w:sz w:val="20"/>
          <w:szCs w:val="20"/>
        </w:rPr>
        <w:br/>
      </w:r>
      <w:r>
        <w:rPr>
          <w:rStyle w:val="HTMLCode"/>
          <w:rFonts w:eastAsiaTheme="majorEastAsia"/>
        </w:rPr>
        <w:t>Facebook: https://www.facebook.com/OnasanderICO</w:t>
      </w:r>
      <w:r>
        <w:rPr>
          <w:rFonts w:ascii="Courier New" w:hAnsi="Courier New" w:cs="Courier New"/>
          <w:sz w:val="20"/>
          <w:szCs w:val="20"/>
        </w:rPr>
        <w:br/>
      </w:r>
      <w:r>
        <w:rPr>
          <w:rStyle w:val="HTMLCode"/>
          <w:rFonts w:eastAsiaTheme="majorEastAsia"/>
        </w:rPr>
        <w:t>Telegram: https://t.me/OnasanderICO</w:t>
      </w:r>
      <w:r>
        <w:rPr>
          <w:rFonts w:ascii="Courier New" w:hAnsi="Courier New" w:cs="Courier New"/>
          <w:sz w:val="20"/>
          <w:szCs w:val="20"/>
        </w:rPr>
        <w:br/>
      </w:r>
      <w:r>
        <w:rPr>
          <w:rStyle w:val="HTMLCode"/>
          <w:rFonts w:eastAsiaTheme="majorEastAsia"/>
        </w:rPr>
        <w:t>GitHub: https://github.com/onasander</w:t>
      </w:r>
      <w:r>
        <w:rPr>
          <w:rFonts w:ascii="Courier New" w:hAnsi="Courier New" w:cs="Courier New"/>
          <w:sz w:val="20"/>
          <w:szCs w:val="20"/>
        </w:rPr>
        <w:br/>
      </w:r>
      <w:r>
        <w:rPr>
          <w:rStyle w:val="HTMLCode"/>
          <w:rFonts w:eastAsiaTheme="majorEastAsia"/>
        </w:rPr>
        <w:t>LinkedIn: https://www.linkedin.com/in/onasander-ico-3862a7161/</w:t>
      </w:r>
      <w:r>
        <w:rPr>
          <w:rFonts w:ascii="Courier New" w:hAnsi="Courier New" w:cs="Courier New"/>
          <w:sz w:val="20"/>
          <w:szCs w:val="20"/>
        </w:rPr>
        <w:br/>
      </w:r>
      <w:r>
        <w:rPr>
          <w:rStyle w:val="HTMLCode"/>
          <w:rFonts w:eastAsiaTheme="majorEastAsia"/>
        </w:rPr>
        <w:t>Instagram: https://www.instagram.com/onasanderico/</w:t>
      </w:r>
      <w:r>
        <w:rPr>
          <w:rFonts w:ascii="Courier New" w:hAnsi="Courier New" w:cs="Courier New"/>
          <w:sz w:val="20"/>
          <w:szCs w:val="20"/>
        </w:rPr>
        <w:br/>
      </w:r>
      <w:r>
        <w:rPr>
          <w:rStyle w:val="HTMLCode"/>
          <w:rFonts w:eastAsiaTheme="majorEastAsia"/>
        </w:rPr>
        <w:t>Medium: https://medium.com/@onasander</w:t>
      </w:r>
      <w:r>
        <w:rPr>
          <w:rFonts w:ascii="Courier New" w:hAnsi="Courier New" w:cs="Courier New"/>
          <w:sz w:val="20"/>
          <w:szCs w:val="20"/>
        </w:rPr>
        <w:br/>
      </w:r>
      <w:r>
        <w:rPr>
          <w:rStyle w:val="HTMLCode"/>
          <w:rFonts w:eastAsiaTheme="majorEastAsia"/>
        </w:rPr>
        <w:t xml:space="preserve">Reddit: https://www.reddit.com/r/ico/comments/8o1vqf/onasander_ico_frist_decentralized_investment_bank/ </w:t>
      </w:r>
      <w:r>
        <w:br/>
      </w:r>
      <w:r>
        <w:br/>
      </w:r>
      <w:r>
        <w:rPr>
          <w:b/>
          <w:bCs/>
        </w:rPr>
        <w:t>Account Verify:</w:t>
      </w:r>
      <w:r>
        <w:br/>
      </w:r>
      <w:r>
        <w:rPr>
          <w:rStyle w:val="HTMLCode"/>
          <w:rFonts w:eastAsiaTheme="majorEastAsia"/>
        </w:rPr>
        <w:t>LinkedIn: https://www.linkedin.com/in/onasander-ico-3862a7161/</w:t>
      </w:r>
      <w:r>
        <w:t xml:space="preserve"> </w:t>
      </w:r>
      <w:r>
        <w:br/>
      </w:r>
      <w:r>
        <w:br/>
      </w:r>
      <w:r>
        <w:rPr>
          <w:b/>
          <w:bCs/>
        </w:rPr>
        <w:t>Logo:</w:t>
      </w:r>
      <w:r>
        <w:br/>
      </w:r>
      <w:r>
        <w:rPr>
          <w:noProof/>
        </w:rPr>
        <w:drawing>
          <wp:inline distT="0" distB="0" distL="0" distR="0" wp14:anchorId="4D5F6B2E" wp14:editId="218FCB9E">
            <wp:extent cx="1155700" cy="1170305"/>
            <wp:effectExtent l="0" t="0" r="6350" b="0"/>
            <wp:docPr id="24" name="Picture 24" descr="Onasan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asander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5700" cy="1170305"/>
                    </a:xfrm>
                    <a:prstGeom prst="rect">
                      <a:avLst/>
                    </a:prstGeom>
                    <a:noFill/>
                    <a:ln>
                      <a:noFill/>
                    </a:ln>
                  </pic:spPr>
                </pic:pic>
              </a:graphicData>
            </a:graphic>
          </wp:inline>
        </w:drawing>
      </w:r>
      <w:r>
        <w:br/>
      </w:r>
      <w:r>
        <w:br/>
      </w:r>
      <w:r>
        <w:rPr>
          <w:b/>
          <w:bCs/>
        </w:rPr>
        <w:t>Avatar:</w:t>
      </w:r>
      <w:r>
        <w:br/>
      </w:r>
      <w:r>
        <w:rPr>
          <w:noProof/>
        </w:rPr>
        <w:drawing>
          <wp:inline distT="0" distB="0" distL="0" distR="0" wp14:anchorId="609F996D" wp14:editId="1764A329">
            <wp:extent cx="1170305" cy="782955"/>
            <wp:effectExtent l="0" t="0" r="0" b="0"/>
            <wp:docPr id="21" name="Picture 21" descr="Onasander Bounty Signature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asander Bounty Signature 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0305" cy="782955"/>
                    </a:xfrm>
                    <a:prstGeom prst="rect">
                      <a:avLst/>
                    </a:prstGeom>
                    <a:noFill/>
                    <a:ln>
                      <a:noFill/>
                    </a:ln>
                  </pic:spPr>
                </pic:pic>
              </a:graphicData>
            </a:graphic>
          </wp:inline>
        </w:drawing>
      </w:r>
      <w:r>
        <w:br/>
      </w:r>
      <w:r>
        <w:br/>
      </w:r>
      <w:r>
        <w:rPr>
          <w:b/>
          <w:bCs/>
        </w:rPr>
        <w:lastRenderedPageBreak/>
        <w:t>Header:</w:t>
      </w:r>
      <w:r>
        <w:br/>
      </w:r>
      <w:r>
        <w:rPr>
          <w:noProof/>
        </w:rPr>
        <w:drawing>
          <wp:inline distT="0" distB="0" distL="0" distR="0" wp14:anchorId="65CDE301" wp14:editId="0BC24B7C">
            <wp:extent cx="5868466" cy="2092147"/>
            <wp:effectExtent l="0" t="0" r="0" b="3810"/>
            <wp:docPr id="19" name="Picture 19" descr="Onasander Bounty Email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asander Bounty Email Head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2129" cy="2100583"/>
                    </a:xfrm>
                    <a:prstGeom prst="rect">
                      <a:avLst/>
                    </a:prstGeom>
                    <a:noFill/>
                    <a:ln>
                      <a:noFill/>
                    </a:ln>
                  </pic:spPr>
                </pic:pic>
              </a:graphicData>
            </a:graphic>
          </wp:inline>
        </w:drawing>
      </w:r>
    </w:p>
    <w:p w14:paraId="493DCC69" w14:textId="003B9760" w:rsidR="00695FA5" w:rsidRPr="009F20CD" w:rsidRDefault="00695FA5" w:rsidP="009F20CD">
      <w:bookmarkStart w:id="0" w:name="_GoBack"/>
      <w:bookmarkEnd w:id="0"/>
    </w:p>
    <w:sectPr w:rsidR="00695FA5" w:rsidRPr="009F20CD" w:rsidSect="007529C4">
      <w:headerReference w:type="default" r:id="rId13"/>
      <w:footerReference w:type="default" r:id="rId14"/>
      <w:pgSz w:w="12240" w:h="15840" w:code="1"/>
      <w:pgMar w:top="1080" w:right="1440" w:bottom="108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FD9FE" w14:textId="77777777" w:rsidR="003B25A4" w:rsidRDefault="003B25A4" w:rsidP="00535AB6">
      <w:r>
        <w:separator/>
      </w:r>
    </w:p>
  </w:endnote>
  <w:endnote w:type="continuationSeparator" w:id="0">
    <w:p w14:paraId="313AEAC1" w14:textId="77777777" w:rsidR="003B25A4" w:rsidRDefault="003B25A4" w:rsidP="00535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91AE2" w14:textId="4A9E0411" w:rsidR="00C627F6" w:rsidRPr="0036579F" w:rsidRDefault="00C627F6">
    <w:pPr>
      <w:pStyle w:val="Footer"/>
      <w:rPr>
        <w:sz w:val="18"/>
        <w:szCs w:val="18"/>
      </w:rPr>
    </w:pPr>
    <w:r>
      <w:rPr>
        <w:noProof/>
      </w:rPr>
      <w:drawing>
        <wp:anchor distT="0" distB="0" distL="114300" distR="114300" simplePos="0" relativeHeight="251658240" behindDoc="0" locked="0" layoutInCell="1" allowOverlap="1" wp14:anchorId="2016E11A" wp14:editId="61778C4D">
          <wp:simplePos x="0" y="0"/>
          <wp:positionH relativeFrom="column">
            <wp:posOffset>1823339</wp:posOffset>
          </wp:positionH>
          <wp:positionV relativeFrom="paragraph">
            <wp:posOffset>16205</wp:posOffset>
          </wp:positionV>
          <wp:extent cx="127221" cy="127221"/>
          <wp:effectExtent l="0" t="0" r="6350" b="63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ontract_icon_small.png"/>
                  <pic:cNvPicPr/>
                </pic:nvPicPr>
                <pic:blipFill>
                  <a:blip r:embed="rId1"/>
                  <a:stretch>
                    <a:fillRect/>
                  </a:stretch>
                </pic:blipFill>
                <pic:spPr>
                  <a:xfrm flipV="1">
                    <a:off x="0" y="0"/>
                    <a:ext cx="127221" cy="127221"/>
                  </a:xfrm>
                  <a:prstGeom prst="rect">
                    <a:avLst/>
                  </a:prstGeom>
                </pic:spPr>
              </pic:pic>
            </a:graphicData>
          </a:graphic>
          <wp14:sizeRelH relativeFrom="margin">
            <wp14:pctWidth>0</wp14:pctWidth>
          </wp14:sizeRelH>
          <wp14:sizeRelV relativeFrom="margin">
            <wp14:pctHeight>0</wp14:pctHeight>
          </wp14:sizeRelV>
        </wp:anchor>
      </w:drawing>
    </w:r>
    <w:sdt>
      <w:sdtPr>
        <w:alias w:val="Title"/>
        <w:tag w:val=""/>
        <w:id w:val="280004402"/>
        <w:placeholder>
          <w:docPart w:val="A95E25241C004393AE70707B0DF083E5"/>
        </w:placeholder>
        <w:dataBinding w:prefixMappings="xmlns:ns0='http://purl.org/dc/elements/1.1/' xmlns:ns1='http://schemas.openxmlformats.org/package/2006/metadata/core-properties' " w:xpath="/ns1:coreProperties[1]/ns0:title[1]" w:storeItemID="{6C3C8BC8-F283-45AE-878A-BAB7291924A1}"/>
        <w:text/>
      </w:sdtPr>
      <w:sdtEndPr/>
      <w:sdtContent>
        <w:r>
          <w:t xml:space="preserve">OnasandeR ICO </w:t>
        </w:r>
      </w:sdtContent>
    </w:sdt>
    <w:r>
      <w:t xml:space="preserve"> - </w:t>
    </w:r>
    <w:sdt>
      <w:sdtPr>
        <w:alias w:val="Date"/>
        <w:tag w:val=""/>
        <w:id w:val="-1976370188"/>
        <w:placeholder>
          <w:docPart w:val="9377004CD11D46CA883BFFF0BA7B1321"/>
        </w:placeholder>
        <w:dataBinding w:prefixMappings="xmlns:ns0='http://schemas.microsoft.com/office/2006/coverPageProps' " w:xpath="/ns0:CoverPageProperties[1]/ns0:PublishDate[1]" w:storeItemID="{55AF091B-3C7A-41E3-B477-F2FDAA23CFDA}"/>
        <w:date w:fullDate="2018-03-14T00:00:00Z">
          <w:dateFormat w:val="MMMM yyyy"/>
          <w:lid w:val="en-US"/>
          <w:storeMappedDataAs w:val="dateTime"/>
          <w:calendar w:val="gregorian"/>
        </w:date>
      </w:sdtPr>
      <w:sdtEndPr/>
      <w:sdtContent>
        <w:r>
          <w:t>March 2018</w:t>
        </w:r>
      </w:sdtContent>
    </w:sdt>
    <w:r>
      <w:t xml:space="preserve">             </w:t>
    </w:r>
    <w:r w:rsidRPr="0036579F">
      <w:rPr>
        <w:sz w:val="18"/>
        <w:szCs w:val="18"/>
      </w:rPr>
      <w:t>0x5884c40ddEd55b5649A1AaA677A750eaD35E3043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BED5C" w14:textId="77777777" w:rsidR="003B25A4" w:rsidRDefault="003B25A4" w:rsidP="00535AB6">
      <w:r>
        <w:separator/>
      </w:r>
    </w:p>
  </w:footnote>
  <w:footnote w:type="continuationSeparator" w:id="0">
    <w:p w14:paraId="5E3756A0" w14:textId="77777777" w:rsidR="003B25A4" w:rsidRDefault="003B25A4" w:rsidP="00535A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8301527"/>
      <w:docPartObj>
        <w:docPartGallery w:val="Page Numbers (Top of Page)"/>
        <w:docPartUnique/>
      </w:docPartObj>
    </w:sdtPr>
    <w:sdtEndPr>
      <w:rPr>
        <w:noProof/>
      </w:rPr>
    </w:sdtEndPr>
    <w:sdtContent>
      <w:p w14:paraId="5D954B84" w14:textId="77777777" w:rsidR="00C627F6" w:rsidRDefault="00C627F6">
        <w:pPr>
          <w:pStyle w:val="Header"/>
          <w:jc w:val="right"/>
        </w:pPr>
        <w:r w:rsidRPr="007529C4">
          <w:rPr>
            <w:color w:val="C00000"/>
            <w:sz w:val="16"/>
            <w:szCs w:val="16"/>
          </w:rPr>
          <w:fldChar w:fldCharType="begin"/>
        </w:r>
        <w:r w:rsidRPr="007529C4">
          <w:rPr>
            <w:color w:val="C00000"/>
            <w:sz w:val="16"/>
            <w:szCs w:val="16"/>
          </w:rPr>
          <w:instrText xml:space="preserve"> PAGE   \* MERGEFORMAT </w:instrText>
        </w:r>
        <w:r w:rsidRPr="007529C4">
          <w:rPr>
            <w:color w:val="C00000"/>
            <w:sz w:val="16"/>
            <w:szCs w:val="16"/>
          </w:rPr>
          <w:fldChar w:fldCharType="separate"/>
        </w:r>
        <w:r w:rsidRPr="007529C4">
          <w:rPr>
            <w:noProof/>
            <w:color w:val="C00000"/>
            <w:sz w:val="16"/>
            <w:szCs w:val="16"/>
          </w:rPr>
          <w:t>2</w:t>
        </w:r>
        <w:r w:rsidRPr="007529C4">
          <w:rPr>
            <w:noProof/>
            <w:color w:val="C00000"/>
            <w:sz w:val="16"/>
            <w:szCs w:val="16"/>
          </w:rPr>
          <w:fldChar w:fldCharType="end"/>
        </w:r>
      </w:p>
    </w:sdtContent>
  </w:sdt>
  <w:p w14:paraId="437EFB18" w14:textId="77777777" w:rsidR="00C627F6" w:rsidRDefault="00C627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75pt;height:5.75pt" o:bullet="t">
        <v:imagedata r:id="rId1" o:title="bullet"/>
      </v:shape>
    </w:pict>
  </w:numPicBullet>
  <w:abstractNum w:abstractNumId="0" w15:restartNumberingAfterBreak="0">
    <w:nsid w:val="05C92994"/>
    <w:multiLevelType w:val="hybridMultilevel"/>
    <w:tmpl w:val="9A1465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458D6"/>
    <w:multiLevelType w:val="hybridMultilevel"/>
    <w:tmpl w:val="98429B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40F0A"/>
    <w:multiLevelType w:val="hybridMultilevel"/>
    <w:tmpl w:val="685886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95E99"/>
    <w:multiLevelType w:val="hybridMultilevel"/>
    <w:tmpl w:val="B36A6604"/>
    <w:lvl w:ilvl="0" w:tplc="116EF67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7015DC"/>
    <w:multiLevelType w:val="hybridMultilevel"/>
    <w:tmpl w:val="9F180D5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E07224"/>
    <w:multiLevelType w:val="hybridMultilevel"/>
    <w:tmpl w:val="1C7E93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20139"/>
    <w:multiLevelType w:val="hybridMultilevel"/>
    <w:tmpl w:val="2A5EE2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80D2A"/>
    <w:multiLevelType w:val="hybridMultilevel"/>
    <w:tmpl w:val="8E98E2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5C00CC"/>
    <w:multiLevelType w:val="hybridMultilevel"/>
    <w:tmpl w:val="968AB2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3E270D"/>
    <w:multiLevelType w:val="hybridMultilevel"/>
    <w:tmpl w:val="AA483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6E7CBF"/>
    <w:multiLevelType w:val="hybridMultilevel"/>
    <w:tmpl w:val="F7065D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D84695"/>
    <w:multiLevelType w:val="hybridMultilevel"/>
    <w:tmpl w:val="F91644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141F80"/>
    <w:multiLevelType w:val="hybridMultilevel"/>
    <w:tmpl w:val="68F4BA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5353FB"/>
    <w:multiLevelType w:val="hybridMultilevel"/>
    <w:tmpl w:val="14F2C9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9533ED"/>
    <w:multiLevelType w:val="hybridMultilevel"/>
    <w:tmpl w:val="8A3A4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276487"/>
    <w:multiLevelType w:val="hybridMultilevel"/>
    <w:tmpl w:val="D40A19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5"/>
  </w:num>
  <w:num w:numId="4">
    <w:abstractNumId w:val="9"/>
  </w:num>
  <w:num w:numId="5">
    <w:abstractNumId w:val="0"/>
  </w:num>
  <w:num w:numId="6">
    <w:abstractNumId w:val="7"/>
  </w:num>
  <w:num w:numId="7">
    <w:abstractNumId w:val="13"/>
  </w:num>
  <w:num w:numId="8">
    <w:abstractNumId w:val="2"/>
  </w:num>
  <w:num w:numId="9">
    <w:abstractNumId w:val="15"/>
  </w:num>
  <w:num w:numId="10">
    <w:abstractNumId w:val="1"/>
  </w:num>
  <w:num w:numId="11">
    <w:abstractNumId w:val="18"/>
  </w:num>
  <w:num w:numId="12">
    <w:abstractNumId w:val="14"/>
  </w:num>
  <w:num w:numId="13">
    <w:abstractNumId w:val="6"/>
  </w:num>
  <w:num w:numId="14">
    <w:abstractNumId w:val="16"/>
  </w:num>
  <w:num w:numId="15">
    <w:abstractNumId w:val="10"/>
  </w:num>
  <w:num w:numId="16">
    <w:abstractNumId w:val="12"/>
  </w:num>
  <w:num w:numId="17">
    <w:abstractNumId w:val="8"/>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FDE"/>
    <w:rsid w:val="0000118E"/>
    <w:rsid w:val="00001217"/>
    <w:rsid w:val="0000291F"/>
    <w:rsid w:val="00004331"/>
    <w:rsid w:val="00004B83"/>
    <w:rsid w:val="00006308"/>
    <w:rsid w:val="0000634F"/>
    <w:rsid w:val="00007FBE"/>
    <w:rsid w:val="00011B42"/>
    <w:rsid w:val="00012492"/>
    <w:rsid w:val="00014218"/>
    <w:rsid w:val="000162C0"/>
    <w:rsid w:val="00016C31"/>
    <w:rsid w:val="000173C9"/>
    <w:rsid w:val="00021D80"/>
    <w:rsid w:val="00023E9C"/>
    <w:rsid w:val="00025A36"/>
    <w:rsid w:val="00026DC0"/>
    <w:rsid w:val="00026DD4"/>
    <w:rsid w:val="000276B0"/>
    <w:rsid w:val="00030001"/>
    <w:rsid w:val="00035070"/>
    <w:rsid w:val="000361E9"/>
    <w:rsid w:val="00037AB5"/>
    <w:rsid w:val="000407B3"/>
    <w:rsid w:val="00043190"/>
    <w:rsid w:val="00052FB5"/>
    <w:rsid w:val="00054E16"/>
    <w:rsid w:val="00055032"/>
    <w:rsid w:val="00060060"/>
    <w:rsid w:val="00060FA1"/>
    <w:rsid w:val="00061DA9"/>
    <w:rsid w:val="00063897"/>
    <w:rsid w:val="00065186"/>
    <w:rsid w:val="00072187"/>
    <w:rsid w:val="000761B0"/>
    <w:rsid w:val="00077668"/>
    <w:rsid w:val="00081DD1"/>
    <w:rsid w:val="000825C7"/>
    <w:rsid w:val="00084334"/>
    <w:rsid w:val="00085E66"/>
    <w:rsid w:val="00090060"/>
    <w:rsid w:val="00090375"/>
    <w:rsid w:val="00090C81"/>
    <w:rsid w:val="00091533"/>
    <w:rsid w:val="0009164C"/>
    <w:rsid w:val="00091E65"/>
    <w:rsid w:val="00092DEF"/>
    <w:rsid w:val="000A03C1"/>
    <w:rsid w:val="000A0D52"/>
    <w:rsid w:val="000A1B53"/>
    <w:rsid w:val="000A4554"/>
    <w:rsid w:val="000A492A"/>
    <w:rsid w:val="000A4B99"/>
    <w:rsid w:val="000A53B8"/>
    <w:rsid w:val="000A5EA5"/>
    <w:rsid w:val="000A6DB0"/>
    <w:rsid w:val="000B009A"/>
    <w:rsid w:val="000B306D"/>
    <w:rsid w:val="000B39B2"/>
    <w:rsid w:val="000C16DC"/>
    <w:rsid w:val="000C24B7"/>
    <w:rsid w:val="000C3EB6"/>
    <w:rsid w:val="000C5ECF"/>
    <w:rsid w:val="000D1E7B"/>
    <w:rsid w:val="000D2FB8"/>
    <w:rsid w:val="000D4ED6"/>
    <w:rsid w:val="000D51F9"/>
    <w:rsid w:val="000D6913"/>
    <w:rsid w:val="000E1A8B"/>
    <w:rsid w:val="000E34FB"/>
    <w:rsid w:val="000E50E4"/>
    <w:rsid w:val="000F0820"/>
    <w:rsid w:val="000F10E7"/>
    <w:rsid w:val="000F56E5"/>
    <w:rsid w:val="000F5C00"/>
    <w:rsid w:val="001039E3"/>
    <w:rsid w:val="00104786"/>
    <w:rsid w:val="00105521"/>
    <w:rsid w:val="001068A7"/>
    <w:rsid w:val="00106995"/>
    <w:rsid w:val="001071B6"/>
    <w:rsid w:val="00107470"/>
    <w:rsid w:val="00115441"/>
    <w:rsid w:val="00117F88"/>
    <w:rsid w:val="0012011B"/>
    <w:rsid w:val="00120279"/>
    <w:rsid w:val="00121B5F"/>
    <w:rsid w:val="001223E4"/>
    <w:rsid w:val="0012310C"/>
    <w:rsid w:val="0012350C"/>
    <w:rsid w:val="00124EFE"/>
    <w:rsid w:val="001266C7"/>
    <w:rsid w:val="00126F63"/>
    <w:rsid w:val="00131378"/>
    <w:rsid w:val="00134A45"/>
    <w:rsid w:val="00135E6C"/>
    <w:rsid w:val="00137EFA"/>
    <w:rsid w:val="0014039C"/>
    <w:rsid w:val="00143FD1"/>
    <w:rsid w:val="00146D3A"/>
    <w:rsid w:val="00146E75"/>
    <w:rsid w:val="0014747D"/>
    <w:rsid w:val="001518D4"/>
    <w:rsid w:val="00151E70"/>
    <w:rsid w:val="0015285F"/>
    <w:rsid w:val="00155E7D"/>
    <w:rsid w:val="00160F9E"/>
    <w:rsid w:val="00161A25"/>
    <w:rsid w:val="00161A9F"/>
    <w:rsid w:val="00162A98"/>
    <w:rsid w:val="001638DD"/>
    <w:rsid w:val="00163A3A"/>
    <w:rsid w:val="001666F4"/>
    <w:rsid w:val="00166D2C"/>
    <w:rsid w:val="00172DA1"/>
    <w:rsid w:val="0017431A"/>
    <w:rsid w:val="00174F38"/>
    <w:rsid w:val="00176C12"/>
    <w:rsid w:val="0017728A"/>
    <w:rsid w:val="00180113"/>
    <w:rsid w:val="0018020D"/>
    <w:rsid w:val="00180B4F"/>
    <w:rsid w:val="0018320A"/>
    <w:rsid w:val="00184FFF"/>
    <w:rsid w:val="00190E80"/>
    <w:rsid w:val="0019158C"/>
    <w:rsid w:val="00193D80"/>
    <w:rsid w:val="001A0427"/>
    <w:rsid w:val="001A093F"/>
    <w:rsid w:val="001A3317"/>
    <w:rsid w:val="001A61F4"/>
    <w:rsid w:val="001A6BF4"/>
    <w:rsid w:val="001B3863"/>
    <w:rsid w:val="001B5CD8"/>
    <w:rsid w:val="001B6A81"/>
    <w:rsid w:val="001B700A"/>
    <w:rsid w:val="001C1FB2"/>
    <w:rsid w:val="001C4838"/>
    <w:rsid w:val="001C4CC1"/>
    <w:rsid w:val="001D2DB5"/>
    <w:rsid w:val="001D30A0"/>
    <w:rsid w:val="001D3120"/>
    <w:rsid w:val="001D4A17"/>
    <w:rsid w:val="001D4F02"/>
    <w:rsid w:val="001D5937"/>
    <w:rsid w:val="001D5AFE"/>
    <w:rsid w:val="001E2DC6"/>
    <w:rsid w:val="001E4CC1"/>
    <w:rsid w:val="001F16E2"/>
    <w:rsid w:val="001F2E68"/>
    <w:rsid w:val="001F7282"/>
    <w:rsid w:val="0020002C"/>
    <w:rsid w:val="00200533"/>
    <w:rsid w:val="0020141F"/>
    <w:rsid w:val="002016A4"/>
    <w:rsid w:val="00201755"/>
    <w:rsid w:val="00201E42"/>
    <w:rsid w:val="00201FE4"/>
    <w:rsid w:val="0020265E"/>
    <w:rsid w:val="00202DF3"/>
    <w:rsid w:val="002049B2"/>
    <w:rsid w:val="0020573B"/>
    <w:rsid w:val="002061CE"/>
    <w:rsid w:val="002076BF"/>
    <w:rsid w:val="0021064A"/>
    <w:rsid w:val="00210CC5"/>
    <w:rsid w:val="00211BAE"/>
    <w:rsid w:val="002151AD"/>
    <w:rsid w:val="0022037A"/>
    <w:rsid w:val="00222C4D"/>
    <w:rsid w:val="00226C21"/>
    <w:rsid w:val="00231C3E"/>
    <w:rsid w:val="002341C8"/>
    <w:rsid w:val="00234867"/>
    <w:rsid w:val="00234C92"/>
    <w:rsid w:val="00236103"/>
    <w:rsid w:val="002406A6"/>
    <w:rsid w:val="0024299A"/>
    <w:rsid w:val="002435AC"/>
    <w:rsid w:val="002446F8"/>
    <w:rsid w:val="00244A1D"/>
    <w:rsid w:val="002468C1"/>
    <w:rsid w:val="0024749F"/>
    <w:rsid w:val="0025006E"/>
    <w:rsid w:val="00250FC8"/>
    <w:rsid w:val="002516F6"/>
    <w:rsid w:val="00255CFA"/>
    <w:rsid w:val="0026030C"/>
    <w:rsid w:val="00260E49"/>
    <w:rsid w:val="00261326"/>
    <w:rsid w:val="00261851"/>
    <w:rsid w:val="00261A51"/>
    <w:rsid w:val="00266B80"/>
    <w:rsid w:val="002726B7"/>
    <w:rsid w:val="002732F8"/>
    <w:rsid w:val="00274DC8"/>
    <w:rsid w:val="002752EA"/>
    <w:rsid w:val="00276212"/>
    <w:rsid w:val="002764F5"/>
    <w:rsid w:val="00276C57"/>
    <w:rsid w:val="002819EF"/>
    <w:rsid w:val="00282304"/>
    <w:rsid w:val="002839BB"/>
    <w:rsid w:val="002860AA"/>
    <w:rsid w:val="00286531"/>
    <w:rsid w:val="0029043A"/>
    <w:rsid w:val="002909C5"/>
    <w:rsid w:val="00290FD9"/>
    <w:rsid w:val="00292699"/>
    <w:rsid w:val="0029272A"/>
    <w:rsid w:val="00292949"/>
    <w:rsid w:val="00292E33"/>
    <w:rsid w:val="0029473F"/>
    <w:rsid w:val="00294E29"/>
    <w:rsid w:val="00296712"/>
    <w:rsid w:val="00296EF5"/>
    <w:rsid w:val="002973F6"/>
    <w:rsid w:val="002A17E8"/>
    <w:rsid w:val="002A195D"/>
    <w:rsid w:val="002A1C88"/>
    <w:rsid w:val="002A2559"/>
    <w:rsid w:val="002A2782"/>
    <w:rsid w:val="002A614A"/>
    <w:rsid w:val="002B15B5"/>
    <w:rsid w:val="002B170F"/>
    <w:rsid w:val="002B1F79"/>
    <w:rsid w:val="002B38E3"/>
    <w:rsid w:val="002B4381"/>
    <w:rsid w:val="002B7077"/>
    <w:rsid w:val="002C0C6F"/>
    <w:rsid w:val="002C3BF4"/>
    <w:rsid w:val="002C6BF7"/>
    <w:rsid w:val="002C7744"/>
    <w:rsid w:val="002C7D80"/>
    <w:rsid w:val="002D0C20"/>
    <w:rsid w:val="002D27A8"/>
    <w:rsid w:val="002D65F1"/>
    <w:rsid w:val="002D6884"/>
    <w:rsid w:val="002E05A6"/>
    <w:rsid w:val="002E06DA"/>
    <w:rsid w:val="002E145C"/>
    <w:rsid w:val="002E16A4"/>
    <w:rsid w:val="002E189D"/>
    <w:rsid w:val="002E1E3C"/>
    <w:rsid w:val="002E6210"/>
    <w:rsid w:val="002E72E8"/>
    <w:rsid w:val="002F0C37"/>
    <w:rsid w:val="002F1E8D"/>
    <w:rsid w:val="002F249B"/>
    <w:rsid w:val="002F426B"/>
    <w:rsid w:val="002F6B85"/>
    <w:rsid w:val="002F70C7"/>
    <w:rsid w:val="002F736B"/>
    <w:rsid w:val="002F79C9"/>
    <w:rsid w:val="00300DF1"/>
    <w:rsid w:val="00303B12"/>
    <w:rsid w:val="00305FDB"/>
    <w:rsid w:val="0031081C"/>
    <w:rsid w:val="0031126F"/>
    <w:rsid w:val="00312BFB"/>
    <w:rsid w:val="00314015"/>
    <w:rsid w:val="00314C54"/>
    <w:rsid w:val="00315188"/>
    <w:rsid w:val="00315AD8"/>
    <w:rsid w:val="00317262"/>
    <w:rsid w:val="00320A49"/>
    <w:rsid w:val="00324F28"/>
    <w:rsid w:val="003266C3"/>
    <w:rsid w:val="00336356"/>
    <w:rsid w:val="0033653E"/>
    <w:rsid w:val="00337FDC"/>
    <w:rsid w:val="0034136A"/>
    <w:rsid w:val="003413BE"/>
    <w:rsid w:val="003418B4"/>
    <w:rsid w:val="003453CE"/>
    <w:rsid w:val="00346973"/>
    <w:rsid w:val="003507FE"/>
    <w:rsid w:val="003514FF"/>
    <w:rsid w:val="003524E3"/>
    <w:rsid w:val="00353C90"/>
    <w:rsid w:val="00355812"/>
    <w:rsid w:val="00355EB8"/>
    <w:rsid w:val="00357409"/>
    <w:rsid w:val="0036161E"/>
    <w:rsid w:val="00363D95"/>
    <w:rsid w:val="0036403B"/>
    <w:rsid w:val="0036579F"/>
    <w:rsid w:val="003710B9"/>
    <w:rsid w:val="0037215E"/>
    <w:rsid w:val="003730DE"/>
    <w:rsid w:val="00373646"/>
    <w:rsid w:val="003736D5"/>
    <w:rsid w:val="00374A8B"/>
    <w:rsid w:val="00375968"/>
    <w:rsid w:val="00375E44"/>
    <w:rsid w:val="00377248"/>
    <w:rsid w:val="00380107"/>
    <w:rsid w:val="0038173B"/>
    <w:rsid w:val="003832D3"/>
    <w:rsid w:val="00385378"/>
    <w:rsid w:val="00386E80"/>
    <w:rsid w:val="00386F69"/>
    <w:rsid w:val="00392E01"/>
    <w:rsid w:val="00394365"/>
    <w:rsid w:val="003966F6"/>
    <w:rsid w:val="003A0666"/>
    <w:rsid w:val="003A0ACE"/>
    <w:rsid w:val="003A307B"/>
    <w:rsid w:val="003A5780"/>
    <w:rsid w:val="003A6886"/>
    <w:rsid w:val="003A7E36"/>
    <w:rsid w:val="003B25A4"/>
    <w:rsid w:val="003B293C"/>
    <w:rsid w:val="003B5ACB"/>
    <w:rsid w:val="003B7568"/>
    <w:rsid w:val="003B763C"/>
    <w:rsid w:val="003C1DE6"/>
    <w:rsid w:val="003C2892"/>
    <w:rsid w:val="003C358A"/>
    <w:rsid w:val="003C3EA5"/>
    <w:rsid w:val="003C522A"/>
    <w:rsid w:val="003C6D5B"/>
    <w:rsid w:val="003C7751"/>
    <w:rsid w:val="003D19D3"/>
    <w:rsid w:val="003D2D42"/>
    <w:rsid w:val="003D2DA7"/>
    <w:rsid w:val="003D31DE"/>
    <w:rsid w:val="003D4AAA"/>
    <w:rsid w:val="003D5C4B"/>
    <w:rsid w:val="003D5FAC"/>
    <w:rsid w:val="003D7818"/>
    <w:rsid w:val="003E00B0"/>
    <w:rsid w:val="003E2239"/>
    <w:rsid w:val="003E7DCE"/>
    <w:rsid w:val="003F0393"/>
    <w:rsid w:val="003F22BA"/>
    <w:rsid w:val="003F2992"/>
    <w:rsid w:val="003F2FF8"/>
    <w:rsid w:val="003F61C1"/>
    <w:rsid w:val="003F7F36"/>
    <w:rsid w:val="0040288F"/>
    <w:rsid w:val="00404F03"/>
    <w:rsid w:val="004063E8"/>
    <w:rsid w:val="00407A97"/>
    <w:rsid w:val="004100EB"/>
    <w:rsid w:val="004106CD"/>
    <w:rsid w:val="00412B88"/>
    <w:rsid w:val="00413123"/>
    <w:rsid w:val="004153E0"/>
    <w:rsid w:val="00415F0B"/>
    <w:rsid w:val="00416901"/>
    <w:rsid w:val="00420B78"/>
    <w:rsid w:val="00421675"/>
    <w:rsid w:val="004233AF"/>
    <w:rsid w:val="00423F15"/>
    <w:rsid w:val="00434F51"/>
    <w:rsid w:val="0043544A"/>
    <w:rsid w:val="00437002"/>
    <w:rsid w:val="004379BA"/>
    <w:rsid w:val="004401FC"/>
    <w:rsid w:val="004417C0"/>
    <w:rsid w:val="00442EB1"/>
    <w:rsid w:val="004445BD"/>
    <w:rsid w:val="0044610D"/>
    <w:rsid w:val="00446D96"/>
    <w:rsid w:val="0045031E"/>
    <w:rsid w:val="00450EA5"/>
    <w:rsid w:val="00451270"/>
    <w:rsid w:val="0045453D"/>
    <w:rsid w:val="00454CD0"/>
    <w:rsid w:val="00456B1B"/>
    <w:rsid w:val="00460D72"/>
    <w:rsid w:val="00461184"/>
    <w:rsid w:val="00462CB2"/>
    <w:rsid w:val="00464CCC"/>
    <w:rsid w:val="00467A88"/>
    <w:rsid w:val="00467B97"/>
    <w:rsid w:val="00467EB8"/>
    <w:rsid w:val="00470E39"/>
    <w:rsid w:val="004712E3"/>
    <w:rsid w:val="00472E0A"/>
    <w:rsid w:val="00476300"/>
    <w:rsid w:val="00476591"/>
    <w:rsid w:val="004832F0"/>
    <w:rsid w:val="00485325"/>
    <w:rsid w:val="00486E87"/>
    <w:rsid w:val="00487DD6"/>
    <w:rsid w:val="004934F6"/>
    <w:rsid w:val="00493678"/>
    <w:rsid w:val="00493FD4"/>
    <w:rsid w:val="00494E19"/>
    <w:rsid w:val="004979F3"/>
    <w:rsid w:val="004A0251"/>
    <w:rsid w:val="004A0BE0"/>
    <w:rsid w:val="004A1688"/>
    <w:rsid w:val="004A2EB2"/>
    <w:rsid w:val="004A53FD"/>
    <w:rsid w:val="004A7AC8"/>
    <w:rsid w:val="004B02E3"/>
    <w:rsid w:val="004B149D"/>
    <w:rsid w:val="004B184E"/>
    <w:rsid w:val="004B3A3D"/>
    <w:rsid w:val="004B49BB"/>
    <w:rsid w:val="004B5531"/>
    <w:rsid w:val="004B5907"/>
    <w:rsid w:val="004B5E3E"/>
    <w:rsid w:val="004B7AB2"/>
    <w:rsid w:val="004C043D"/>
    <w:rsid w:val="004C0521"/>
    <w:rsid w:val="004C249D"/>
    <w:rsid w:val="004C45B1"/>
    <w:rsid w:val="004C50C2"/>
    <w:rsid w:val="004C68FE"/>
    <w:rsid w:val="004C7697"/>
    <w:rsid w:val="004D214E"/>
    <w:rsid w:val="004D3B86"/>
    <w:rsid w:val="004D56DF"/>
    <w:rsid w:val="004D67D0"/>
    <w:rsid w:val="004D6E88"/>
    <w:rsid w:val="004D71A3"/>
    <w:rsid w:val="004E09E6"/>
    <w:rsid w:val="004E1240"/>
    <w:rsid w:val="004E1286"/>
    <w:rsid w:val="004E3A1C"/>
    <w:rsid w:val="004E3DDC"/>
    <w:rsid w:val="004E58BE"/>
    <w:rsid w:val="004E6B25"/>
    <w:rsid w:val="004F0125"/>
    <w:rsid w:val="004F2AD7"/>
    <w:rsid w:val="004F3D39"/>
    <w:rsid w:val="004F4242"/>
    <w:rsid w:val="004F7061"/>
    <w:rsid w:val="004F73BA"/>
    <w:rsid w:val="005006DF"/>
    <w:rsid w:val="00501B35"/>
    <w:rsid w:val="00501F08"/>
    <w:rsid w:val="00504BB1"/>
    <w:rsid w:val="00504C40"/>
    <w:rsid w:val="00506D37"/>
    <w:rsid w:val="0050765F"/>
    <w:rsid w:val="0051117D"/>
    <w:rsid w:val="00511534"/>
    <w:rsid w:val="0051203C"/>
    <w:rsid w:val="0051507C"/>
    <w:rsid w:val="00516362"/>
    <w:rsid w:val="005176BC"/>
    <w:rsid w:val="00520773"/>
    <w:rsid w:val="00520D2B"/>
    <w:rsid w:val="00521655"/>
    <w:rsid w:val="0052199F"/>
    <w:rsid w:val="00521D47"/>
    <w:rsid w:val="00521F05"/>
    <w:rsid w:val="00522A0E"/>
    <w:rsid w:val="00522C26"/>
    <w:rsid w:val="00523D9F"/>
    <w:rsid w:val="00525F31"/>
    <w:rsid w:val="00526ACE"/>
    <w:rsid w:val="00527DBB"/>
    <w:rsid w:val="005305F2"/>
    <w:rsid w:val="005310EE"/>
    <w:rsid w:val="005313D2"/>
    <w:rsid w:val="00531FA7"/>
    <w:rsid w:val="005340CD"/>
    <w:rsid w:val="00535AB6"/>
    <w:rsid w:val="00540DA7"/>
    <w:rsid w:val="005411C3"/>
    <w:rsid w:val="005434C5"/>
    <w:rsid w:val="005435D9"/>
    <w:rsid w:val="00545AA1"/>
    <w:rsid w:val="0054613A"/>
    <w:rsid w:val="00546497"/>
    <w:rsid w:val="005469E7"/>
    <w:rsid w:val="00546B6A"/>
    <w:rsid w:val="0054719A"/>
    <w:rsid w:val="00547A2F"/>
    <w:rsid w:val="00552504"/>
    <w:rsid w:val="00555D3A"/>
    <w:rsid w:val="0055640D"/>
    <w:rsid w:val="0055771A"/>
    <w:rsid w:val="00564AAC"/>
    <w:rsid w:val="00565B8F"/>
    <w:rsid w:val="005708BF"/>
    <w:rsid w:val="0057359A"/>
    <w:rsid w:val="00574B3B"/>
    <w:rsid w:val="00580746"/>
    <w:rsid w:val="005824BF"/>
    <w:rsid w:val="00583ED5"/>
    <w:rsid w:val="00584446"/>
    <w:rsid w:val="005858E2"/>
    <w:rsid w:val="00586558"/>
    <w:rsid w:val="005918C7"/>
    <w:rsid w:val="00593EFF"/>
    <w:rsid w:val="0059409F"/>
    <w:rsid w:val="005972EF"/>
    <w:rsid w:val="00597C8C"/>
    <w:rsid w:val="005A20BE"/>
    <w:rsid w:val="005A2347"/>
    <w:rsid w:val="005A470B"/>
    <w:rsid w:val="005A6FA3"/>
    <w:rsid w:val="005B14FA"/>
    <w:rsid w:val="005B1920"/>
    <w:rsid w:val="005B1E1A"/>
    <w:rsid w:val="005B28FC"/>
    <w:rsid w:val="005B45BB"/>
    <w:rsid w:val="005B4733"/>
    <w:rsid w:val="005B4F33"/>
    <w:rsid w:val="005B5016"/>
    <w:rsid w:val="005B78C2"/>
    <w:rsid w:val="005C096F"/>
    <w:rsid w:val="005C36A0"/>
    <w:rsid w:val="005C3959"/>
    <w:rsid w:val="005C468F"/>
    <w:rsid w:val="005C76F4"/>
    <w:rsid w:val="005D1963"/>
    <w:rsid w:val="005D1F05"/>
    <w:rsid w:val="005D3454"/>
    <w:rsid w:val="005D5014"/>
    <w:rsid w:val="005D5493"/>
    <w:rsid w:val="005D65C3"/>
    <w:rsid w:val="005D6685"/>
    <w:rsid w:val="005D714B"/>
    <w:rsid w:val="005D7723"/>
    <w:rsid w:val="005D7A65"/>
    <w:rsid w:val="005E02B2"/>
    <w:rsid w:val="005E0704"/>
    <w:rsid w:val="005E0968"/>
    <w:rsid w:val="005F0EC1"/>
    <w:rsid w:val="005F2575"/>
    <w:rsid w:val="005F370B"/>
    <w:rsid w:val="005F3F81"/>
    <w:rsid w:val="0060053A"/>
    <w:rsid w:val="006030C7"/>
    <w:rsid w:val="0060339D"/>
    <w:rsid w:val="00603993"/>
    <w:rsid w:val="00607C02"/>
    <w:rsid w:val="00610635"/>
    <w:rsid w:val="00611541"/>
    <w:rsid w:val="006115D1"/>
    <w:rsid w:val="00612730"/>
    <w:rsid w:val="0061305E"/>
    <w:rsid w:val="0061326A"/>
    <w:rsid w:val="0061383B"/>
    <w:rsid w:val="00616035"/>
    <w:rsid w:val="006166D8"/>
    <w:rsid w:val="00617D6D"/>
    <w:rsid w:val="00617FAA"/>
    <w:rsid w:val="006218E2"/>
    <w:rsid w:val="00621E71"/>
    <w:rsid w:val="006233B2"/>
    <w:rsid w:val="00623DC1"/>
    <w:rsid w:val="00624A4B"/>
    <w:rsid w:val="00624ACC"/>
    <w:rsid w:val="00625B07"/>
    <w:rsid w:val="00626314"/>
    <w:rsid w:val="006266BD"/>
    <w:rsid w:val="00626891"/>
    <w:rsid w:val="00632A8A"/>
    <w:rsid w:val="00633FBE"/>
    <w:rsid w:val="0064341A"/>
    <w:rsid w:val="006505DB"/>
    <w:rsid w:val="00650BF4"/>
    <w:rsid w:val="0065153A"/>
    <w:rsid w:val="00652363"/>
    <w:rsid w:val="00654BB7"/>
    <w:rsid w:val="00654DAA"/>
    <w:rsid w:val="00654FAF"/>
    <w:rsid w:val="006565FD"/>
    <w:rsid w:val="0065676D"/>
    <w:rsid w:val="00657E5C"/>
    <w:rsid w:val="006631D7"/>
    <w:rsid w:val="006656BA"/>
    <w:rsid w:val="00667A95"/>
    <w:rsid w:val="00667ED7"/>
    <w:rsid w:val="00671390"/>
    <w:rsid w:val="00673FEE"/>
    <w:rsid w:val="00675F0E"/>
    <w:rsid w:val="006761F0"/>
    <w:rsid w:val="00681C31"/>
    <w:rsid w:val="006827E4"/>
    <w:rsid w:val="00682E69"/>
    <w:rsid w:val="0068503E"/>
    <w:rsid w:val="00685CF9"/>
    <w:rsid w:val="006870A8"/>
    <w:rsid w:val="0069025D"/>
    <w:rsid w:val="00690BA2"/>
    <w:rsid w:val="0069252D"/>
    <w:rsid w:val="00692FEE"/>
    <w:rsid w:val="0069456C"/>
    <w:rsid w:val="00694D3C"/>
    <w:rsid w:val="00695FA5"/>
    <w:rsid w:val="00697549"/>
    <w:rsid w:val="0069789A"/>
    <w:rsid w:val="00697E67"/>
    <w:rsid w:val="006A02F6"/>
    <w:rsid w:val="006A11AB"/>
    <w:rsid w:val="006A1672"/>
    <w:rsid w:val="006A3515"/>
    <w:rsid w:val="006A3D40"/>
    <w:rsid w:val="006A4DB9"/>
    <w:rsid w:val="006B199A"/>
    <w:rsid w:val="006B2198"/>
    <w:rsid w:val="006B3B33"/>
    <w:rsid w:val="006B3B78"/>
    <w:rsid w:val="006B43A6"/>
    <w:rsid w:val="006B51B8"/>
    <w:rsid w:val="006B5A85"/>
    <w:rsid w:val="006C009C"/>
    <w:rsid w:val="006C30BB"/>
    <w:rsid w:val="006C66F7"/>
    <w:rsid w:val="006D2BEE"/>
    <w:rsid w:val="006D4B99"/>
    <w:rsid w:val="006D60C8"/>
    <w:rsid w:val="006D7497"/>
    <w:rsid w:val="006E145B"/>
    <w:rsid w:val="006E21D2"/>
    <w:rsid w:val="006E3751"/>
    <w:rsid w:val="006E3A21"/>
    <w:rsid w:val="006E413D"/>
    <w:rsid w:val="006E692C"/>
    <w:rsid w:val="006E6CCD"/>
    <w:rsid w:val="006F1314"/>
    <w:rsid w:val="006F2457"/>
    <w:rsid w:val="006F6119"/>
    <w:rsid w:val="00701A0D"/>
    <w:rsid w:val="007031B0"/>
    <w:rsid w:val="00706B6E"/>
    <w:rsid w:val="00710A07"/>
    <w:rsid w:val="00710A40"/>
    <w:rsid w:val="007128B2"/>
    <w:rsid w:val="00713B40"/>
    <w:rsid w:val="007142C1"/>
    <w:rsid w:val="00715FB0"/>
    <w:rsid w:val="0071681B"/>
    <w:rsid w:val="00717050"/>
    <w:rsid w:val="00717586"/>
    <w:rsid w:val="0071770C"/>
    <w:rsid w:val="00720CEB"/>
    <w:rsid w:val="00720E1D"/>
    <w:rsid w:val="007217B4"/>
    <w:rsid w:val="0072276C"/>
    <w:rsid w:val="007228B8"/>
    <w:rsid w:val="007240DE"/>
    <w:rsid w:val="00726E87"/>
    <w:rsid w:val="00727611"/>
    <w:rsid w:val="0073123D"/>
    <w:rsid w:val="007321D5"/>
    <w:rsid w:val="00733611"/>
    <w:rsid w:val="00733B0D"/>
    <w:rsid w:val="00733E07"/>
    <w:rsid w:val="00741608"/>
    <w:rsid w:val="00741A37"/>
    <w:rsid w:val="00745411"/>
    <w:rsid w:val="00745D13"/>
    <w:rsid w:val="00747F65"/>
    <w:rsid w:val="007529C4"/>
    <w:rsid w:val="00754F19"/>
    <w:rsid w:val="007569A5"/>
    <w:rsid w:val="007601E2"/>
    <w:rsid w:val="007614B8"/>
    <w:rsid w:val="007630A9"/>
    <w:rsid w:val="0076352B"/>
    <w:rsid w:val="007638AF"/>
    <w:rsid w:val="00763E76"/>
    <w:rsid w:val="00763F75"/>
    <w:rsid w:val="007643AD"/>
    <w:rsid w:val="007648F9"/>
    <w:rsid w:val="0076537C"/>
    <w:rsid w:val="00765D6B"/>
    <w:rsid w:val="00766D6E"/>
    <w:rsid w:val="007671FE"/>
    <w:rsid w:val="0077169A"/>
    <w:rsid w:val="007724A7"/>
    <w:rsid w:val="00772D15"/>
    <w:rsid w:val="00772D5B"/>
    <w:rsid w:val="0077363B"/>
    <w:rsid w:val="00773658"/>
    <w:rsid w:val="00773875"/>
    <w:rsid w:val="00774245"/>
    <w:rsid w:val="00774EBB"/>
    <w:rsid w:val="0077700C"/>
    <w:rsid w:val="00780263"/>
    <w:rsid w:val="0078206F"/>
    <w:rsid w:val="00782811"/>
    <w:rsid w:val="00783336"/>
    <w:rsid w:val="0078341A"/>
    <w:rsid w:val="00784884"/>
    <w:rsid w:val="00787AE7"/>
    <w:rsid w:val="0079382B"/>
    <w:rsid w:val="00794B31"/>
    <w:rsid w:val="00795598"/>
    <w:rsid w:val="007A21BB"/>
    <w:rsid w:val="007A2654"/>
    <w:rsid w:val="007A5112"/>
    <w:rsid w:val="007A7CB4"/>
    <w:rsid w:val="007B2B62"/>
    <w:rsid w:val="007B4258"/>
    <w:rsid w:val="007B4CE1"/>
    <w:rsid w:val="007B52FF"/>
    <w:rsid w:val="007B5669"/>
    <w:rsid w:val="007B5F4F"/>
    <w:rsid w:val="007B7AF5"/>
    <w:rsid w:val="007C238B"/>
    <w:rsid w:val="007C3642"/>
    <w:rsid w:val="007C6A1F"/>
    <w:rsid w:val="007D09B9"/>
    <w:rsid w:val="007D1EA8"/>
    <w:rsid w:val="007D4923"/>
    <w:rsid w:val="007D5543"/>
    <w:rsid w:val="007D7FF7"/>
    <w:rsid w:val="007E067A"/>
    <w:rsid w:val="007E124F"/>
    <w:rsid w:val="007F0C28"/>
    <w:rsid w:val="007F1025"/>
    <w:rsid w:val="007F4A0B"/>
    <w:rsid w:val="007F546D"/>
    <w:rsid w:val="007F7B08"/>
    <w:rsid w:val="00802D47"/>
    <w:rsid w:val="008036ED"/>
    <w:rsid w:val="00803B50"/>
    <w:rsid w:val="00806618"/>
    <w:rsid w:val="00814194"/>
    <w:rsid w:val="00815B7D"/>
    <w:rsid w:val="0082355A"/>
    <w:rsid w:val="00825754"/>
    <w:rsid w:val="00827AF8"/>
    <w:rsid w:val="00830166"/>
    <w:rsid w:val="008302BD"/>
    <w:rsid w:val="00832EFC"/>
    <w:rsid w:val="00832F93"/>
    <w:rsid w:val="008331A9"/>
    <w:rsid w:val="00833397"/>
    <w:rsid w:val="00834D38"/>
    <w:rsid w:val="008364C0"/>
    <w:rsid w:val="008365E7"/>
    <w:rsid w:val="00840447"/>
    <w:rsid w:val="0084419A"/>
    <w:rsid w:val="00845481"/>
    <w:rsid w:val="00851901"/>
    <w:rsid w:val="00853352"/>
    <w:rsid w:val="00855DB3"/>
    <w:rsid w:val="008561B0"/>
    <w:rsid w:val="008571F6"/>
    <w:rsid w:val="008606F6"/>
    <w:rsid w:val="008612CD"/>
    <w:rsid w:val="00861C2B"/>
    <w:rsid w:val="008659FC"/>
    <w:rsid w:val="00867662"/>
    <w:rsid w:val="00867703"/>
    <w:rsid w:val="008679C9"/>
    <w:rsid w:val="00870100"/>
    <w:rsid w:val="008725BC"/>
    <w:rsid w:val="00872E7B"/>
    <w:rsid w:val="00873C5C"/>
    <w:rsid w:val="00873F53"/>
    <w:rsid w:val="00874C9E"/>
    <w:rsid w:val="008766C5"/>
    <w:rsid w:val="008859BF"/>
    <w:rsid w:val="008861AC"/>
    <w:rsid w:val="008871A8"/>
    <w:rsid w:val="00887D2A"/>
    <w:rsid w:val="00890813"/>
    <w:rsid w:val="0089184F"/>
    <w:rsid w:val="008926C3"/>
    <w:rsid w:val="00892DAC"/>
    <w:rsid w:val="00894315"/>
    <w:rsid w:val="00894DA3"/>
    <w:rsid w:val="00897CF8"/>
    <w:rsid w:val="008A01EE"/>
    <w:rsid w:val="008A107D"/>
    <w:rsid w:val="008A25BD"/>
    <w:rsid w:val="008A3382"/>
    <w:rsid w:val="008A6A6B"/>
    <w:rsid w:val="008A7AE7"/>
    <w:rsid w:val="008B0E5B"/>
    <w:rsid w:val="008B35DD"/>
    <w:rsid w:val="008B3690"/>
    <w:rsid w:val="008B4325"/>
    <w:rsid w:val="008B7458"/>
    <w:rsid w:val="008C079B"/>
    <w:rsid w:val="008C1096"/>
    <w:rsid w:val="008C1480"/>
    <w:rsid w:val="008C1496"/>
    <w:rsid w:val="008C3A63"/>
    <w:rsid w:val="008C7068"/>
    <w:rsid w:val="008D1A2C"/>
    <w:rsid w:val="008D603D"/>
    <w:rsid w:val="008D66AD"/>
    <w:rsid w:val="008D6FD1"/>
    <w:rsid w:val="008E377D"/>
    <w:rsid w:val="008E6E0F"/>
    <w:rsid w:val="008E7153"/>
    <w:rsid w:val="008E71FC"/>
    <w:rsid w:val="008E733C"/>
    <w:rsid w:val="008F2F1F"/>
    <w:rsid w:val="008F402F"/>
    <w:rsid w:val="008F4B55"/>
    <w:rsid w:val="008F50F0"/>
    <w:rsid w:val="00900B3A"/>
    <w:rsid w:val="009026B9"/>
    <w:rsid w:val="0090594E"/>
    <w:rsid w:val="0090733E"/>
    <w:rsid w:val="009077BF"/>
    <w:rsid w:val="009079BE"/>
    <w:rsid w:val="009103F5"/>
    <w:rsid w:val="00912AD8"/>
    <w:rsid w:val="009132EC"/>
    <w:rsid w:val="00913306"/>
    <w:rsid w:val="00914E63"/>
    <w:rsid w:val="00915414"/>
    <w:rsid w:val="009160BD"/>
    <w:rsid w:val="0092013B"/>
    <w:rsid w:val="00922115"/>
    <w:rsid w:val="00922B81"/>
    <w:rsid w:val="00924766"/>
    <w:rsid w:val="00925B06"/>
    <w:rsid w:val="00925FB0"/>
    <w:rsid w:val="00932B1F"/>
    <w:rsid w:val="009335E5"/>
    <w:rsid w:val="00933A1B"/>
    <w:rsid w:val="00937CEE"/>
    <w:rsid w:val="0094061D"/>
    <w:rsid w:val="00940D16"/>
    <w:rsid w:val="00940DE6"/>
    <w:rsid w:val="009422E6"/>
    <w:rsid w:val="0094314C"/>
    <w:rsid w:val="00944B73"/>
    <w:rsid w:val="00944EFC"/>
    <w:rsid w:val="00950712"/>
    <w:rsid w:val="009523A1"/>
    <w:rsid w:val="009539FC"/>
    <w:rsid w:val="00954F55"/>
    <w:rsid w:val="00955D58"/>
    <w:rsid w:val="00956D31"/>
    <w:rsid w:val="00957967"/>
    <w:rsid w:val="00962002"/>
    <w:rsid w:val="00962657"/>
    <w:rsid w:val="00962C7F"/>
    <w:rsid w:val="00965D58"/>
    <w:rsid w:val="009701BA"/>
    <w:rsid w:val="009720D4"/>
    <w:rsid w:val="009728E7"/>
    <w:rsid w:val="009745CA"/>
    <w:rsid w:val="009773EA"/>
    <w:rsid w:val="00980817"/>
    <w:rsid w:val="00981DC6"/>
    <w:rsid w:val="00982DAF"/>
    <w:rsid w:val="009830CC"/>
    <w:rsid w:val="00985AEA"/>
    <w:rsid w:val="00985E0F"/>
    <w:rsid w:val="009879A7"/>
    <w:rsid w:val="009936E5"/>
    <w:rsid w:val="009938B1"/>
    <w:rsid w:val="00994A92"/>
    <w:rsid w:val="00996BDA"/>
    <w:rsid w:val="009A7BF7"/>
    <w:rsid w:val="009B01FD"/>
    <w:rsid w:val="009B0CB0"/>
    <w:rsid w:val="009B463F"/>
    <w:rsid w:val="009B7860"/>
    <w:rsid w:val="009B7FCF"/>
    <w:rsid w:val="009C12E5"/>
    <w:rsid w:val="009C238C"/>
    <w:rsid w:val="009C7AC3"/>
    <w:rsid w:val="009D0E6C"/>
    <w:rsid w:val="009D216D"/>
    <w:rsid w:val="009D23F1"/>
    <w:rsid w:val="009D30EA"/>
    <w:rsid w:val="009D355A"/>
    <w:rsid w:val="009D55F6"/>
    <w:rsid w:val="009D59B1"/>
    <w:rsid w:val="009D6872"/>
    <w:rsid w:val="009E2EA6"/>
    <w:rsid w:val="009E3B46"/>
    <w:rsid w:val="009E4C1D"/>
    <w:rsid w:val="009E5144"/>
    <w:rsid w:val="009E5675"/>
    <w:rsid w:val="009E7330"/>
    <w:rsid w:val="009F092B"/>
    <w:rsid w:val="009F13EA"/>
    <w:rsid w:val="009F20CD"/>
    <w:rsid w:val="009F3CF2"/>
    <w:rsid w:val="009F6248"/>
    <w:rsid w:val="009F6A22"/>
    <w:rsid w:val="009F775C"/>
    <w:rsid w:val="00A0044C"/>
    <w:rsid w:val="00A00B52"/>
    <w:rsid w:val="00A026A8"/>
    <w:rsid w:val="00A04F9A"/>
    <w:rsid w:val="00A04FFB"/>
    <w:rsid w:val="00A051A1"/>
    <w:rsid w:val="00A07620"/>
    <w:rsid w:val="00A12C26"/>
    <w:rsid w:val="00A12DDC"/>
    <w:rsid w:val="00A13EF6"/>
    <w:rsid w:val="00A1468F"/>
    <w:rsid w:val="00A15A87"/>
    <w:rsid w:val="00A216B2"/>
    <w:rsid w:val="00A21733"/>
    <w:rsid w:val="00A2201D"/>
    <w:rsid w:val="00A223AD"/>
    <w:rsid w:val="00A23AD8"/>
    <w:rsid w:val="00A25C66"/>
    <w:rsid w:val="00A26CB6"/>
    <w:rsid w:val="00A27CA8"/>
    <w:rsid w:val="00A3052A"/>
    <w:rsid w:val="00A32E41"/>
    <w:rsid w:val="00A34C08"/>
    <w:rsid w:val="00A354F7"/>
    <w:rsid w:val="00A35639"/>
    <w:rsid w:val="00A37878"/>
    <w:rsid w:val="00A4022E"/>
    <w:rsid w:val="00A40A44"/>
    <w:rsid w:val="00A419F4"/>
    <w:rsid w:val="00A4319C"/>
    <w:rsid w:val="00A44FB2"/>
    <w:rsid w:val="00A47ABC"/>
    <w:rsid w:val="00A574F4"/>
    <w:rsid w:val="00A61E6A"/>
    <w:rsid w:val="00A62319"/>
    <w:rsid w:val="00A62EDE"/>
    <w:rsid w:val="00A7010F"/>
    <w:rsid w:val="00A718A5"/>
    <w:rsid w:val="00A72D33"/>
    <w:rsid w:val="00A7518F"/>
    <w:rsid w:val="00A75430"/>
    <w:rsid w:val="00A805E7"/>
    <w:rsid w:val="00A82DBA"/>
    <w:rsid w:val="00A84319"/>
    <w:rsid w:val="00A85F9B"/>
    <w:rsid w:val="00A90DCD"/>
    <w:rsid w:val="00A90E75"/>
    <w:rsid w:val="00A912B5"/>
    <w:rsid w:val="00A92EAF"/>
    <w:rsid w:val="00A93471"/>
    <w:rsid w:val="00A93D1C"/>
    <w:rsid w:val="00A96F9F"/>
    <w:rsid w:val="00AA1B00"/>
    <w:rsid w:val="00AA3A9B"/>
    <w:rsid w:val="00AA51B2"/>
    <w:rsid w:val="00AA57EA"/>
    <w:rsid w:val="00AB011D"/>
    <w:rsid w:val="00AB50EE"/>
    <w:rsid w:val="00AB57F1"/>
    <w:rsid w:val="00AB76AD"/>
    <w:rsid w:val="00AC1C92"/>
    <w:rsid w:val="00AC1C96"/>
    <w:rsid w:val="00AC1EE4"/>
    <w:rsid w:val="00AC2891"/>
    <w:rsid w:val="00AC34DD"/>
    <w:rsid w:val="00AC71CA"/>
    <w:rsid w:val="00AD01B8"/>
    <w:rsid w:val="00AD0FA6"/>
    <w:rsid w:val="00AD3E5B"/>
    <w:rsid w:val="00AD5B58"/>
    <w:rsid w:val="00AD7F76"/>
    <w:rsid w:val="00AE0E27"/>
    <w:rsid w:val="00AE19EE"/>
    <w:rsid w:val="00AE2FB6"/>
    <w:rsid w:val="00AE7A76"/>
    <w:rsid w:val="00AF0E18"/>
    <w:rsid w:val="00AF0FF6"/>
    <w:rsid w:val="00AF1555"/>
    <w:rsid w:val="00AF3641"/>
    <w:rsid w:val="00B0044F"/>
    <w:rsid w:val="00B010FA"/>
    <w:rsid w:val="00B0314D"/>
    <w:rsid w:val="00B039D6"/>
    <w:rsid w:val="00B07087"/>
    <w:rsid w:val="00B07378"/>
    <w:rsid w:val="00B07DDD"/>
    <w:rsid w:val="00B10090"/>
    <w:rsid w:val="00B11B46"/>
    <w:rsid w:val="00B12D97"/>
    <w:rsid w:val="00B1307F"/>
    <w:rsid w:val="00B14B70"/>
    <w:rsid w:val="00B16A40"/>
    <w:rsid w:val="00B17F53"/>
    <w:rsid w:val="00B20028"/>
    <w:rsid w:val="00B206ED"/>
    <w:rsid w:val="00B2167B"/>
    <w:rsid w:val="00B21F2C"/>
    <w:rsid w:val="00B25B5A"/>
    <w:rsid w:val="00B27372"/>
    <w:rsid w:val="00B30B2B"/>
    <w:rsid w:val="00B322F3"/>
    <w:rsid w:val="00B3391E"/>
    <w:rsid w:val="00B35122"/>
    <w:rsid w:val="00B35942"/>
    <w:rsid w:val="00B36580"/>
    <w:rsid w:val="00B42D02"/>
    <w:rsid w:val="00B4330F"/>
    <w:rsid w:val="00B43717"/>
    <w:rsid w:val="00B44DAD"/>
    <w:rsid w:val="00B4521A"/>
    <w:rsid w:val="00B518E9"/>
    <w:rsid w:val="00B52024"/>
    <w:rsid w:val="00B55CB5"/>
    <w:rsid w:val="00B55F78"/>
    <w:rsid w:val="00B628C2"/>
    <w:rsid w:val="00B6325B"/>
    <w:rsid w:val="00B65E96"/>
    <w:rsid w:val="00B66CD7"/>
    <w:rsid w:val="00B66E80"/>
    <w:rsid w:val="00B67229"/>
    <w:rsid w:val="00B675D1"/>
    <w:rsid w:val="00B67685"/>
    <w:rsid w:val="00B67CE4"/>
    <w:rsid w:val="00B738F3"/>
    <w:rsid w:val="00B745C6"/>
    <w:rsid w:val="00B76290"/>
    <w:rsid w:val="00B76800"/>
    <w:rsid w:val="00B771EA"/>
    <w:rsid w:val="00B772ED"/>
    <w:rsid w:val="00B80D29"/>
    <w:rsid w:val="00B8306F"/>
    <w:rsid w:val="00B83530"/>
    <w:rsid w:val="00B84003"/>
    <w:rsid w:val="00B8797D"/>
    <w:rsid w:val="00B900B8"/>
    <w:rsid w:val="00B91E45"/>
    <w:rsid w:val="00B927DF"/>
    <w:rsid w:val="00B9526F"/>
    <w:rsid w:val="00B95CF1"/>
    <w:rsid w:val="00BA0AFC"/>
    <w:rsid w:val="00BA148F"/>
    <w:rsid w:val="00BA23D4"/>
    <w:rsid w:val="00BA4147"/>
    <w:rsid w:val="00BA52E2"/>
    <w:rsid w:val="00BA6472"/>
    <w:rsid w:val="00BA7CA1"/>
    <w:rsid w:val="00BB01CD"/>
    <w:rsid w:val="00BB1958"/>
    <w:rsid w:val="00BB246C"/>
    <w:rsid w:val="00BB2727"/>
    <w:rsid w:val="00BB302E"/>
    <w:rsid w:val="00BB376E"/>
    <w:rsid w:val="00BB488E"/>
    <w:rsid w:val="00BB500B"/>
    <w:rsid w:val="00BB5DE0"/>
    <w:rsid w:val="00BC092B"/>
    <w:rsid w:val="00BC3466"/>
    <w:rsid w:val="00BC454A"/>
    <w:rsid w:val="00BC5AE2"/>
    <w:rsid w:val="00BC62B9"/>
    <w:rsid w:val="00BD219C"/>
    <w:rsid w:val="00BD37EC"/>
    <w:rsid w:val="00BD3BAE"/>
    <w:rsid w:val="00BD7D38"/>
    <w:rsid w:val="00BD7EE5"/>
    <w:rsid w:val="00BE0040"/>
    <w:rsid w:val="00BE06CA"/>
    <w:rsid w:val="00BE2A16"/>
    <w:rsid w:val="00BE2B89"/>
    <w:rsid w:val="00BE4516"/>
    <w:rsid w:val="00BE5E0B"/>
    <w:rsid w:val="00BE619E"/>
    <w:rsid w:val="00BE669C"/>
    <w:rsid w:val="00BE68EB"/>
    <w:rsid w:val="00BE725F"/>
    <w:rsid w:val="00BE7C0C"/>
    <w:rsid w:val="00BF09EA"/>
    <w:rsid w:val="00BF0C91"/>
    <w:rsid w:val="00BF223E"/>
    <w:rsid w:val="00BF4889"/>
    <w:rsid w:val="00BF4EBF"/>
    <w:rsid w:val="00C00477"/>
    <w:rsid w:val="00C00686"/>
    <w:rsid w:val="00C03FD0"/>
    <w:rsid w:val="00C07D36"/>
    <w:rsid w:val="00C11C3E"/>
    <w:rsid w:val="00C13DBE"/>
    <w:rsid w:val="00C1695C"/>
    <w:rsid w:val="00C17650"/>
    <w:rsid w:val="00C20C4B"/>
    <w:rsid w:val="00C217F1"/>
    <w:rsid w:val="00C21804"/>
    <w:rsid w:val="00C229D8"/>
    <w:rsid w:val="00C25840"/>
    <w:rsid w:val="00C27BB3"/>
    <w:rsid w:val="00C303BE"/>
    <w:rsid w:val="00C31184"/>
    <w:rsid w:val="00C32A4E"/>
    <w:rsid w:val="00C33E71"/>
    <w:rsid w:val="00C33EB4"/>
    <w:rsid w:val="00C364C9"/>
    <w:rsid w:val="00C36B45"/>
    <w:rsid w:val="00C37FD6"/>
    <w:rsid w:val="00C4001D"/>
    <w:rsid w:val="00C43174"/>
    <w:rsid w:val="00C435C1"/>
    <w:rsid w:val="00C4527E"/>
    <w:rsid w:val="00C45521"/>
    <w:rsid w:val="00C52B8B"/>
    <w:rsid w:val="00C534C5"/>
    <w:rsid w:val="00C5535B"/>
    <w:rsid w:val="00C56600"/>
    <w:rsid w:val="00C56B2E"/>
    <w:rsid w:val="00C57FE8"/>
    <w:rsid w:val="00C627F6"/>
    <w:rsid w:val="00C635BE"/>
    <w:rsid w:val="00C63B92"/>
    <w:rsid w:val="00C7455F"/>
    <w:rsid w:val="00C74702"/>
    <w:rsid w:val="00C74E6E"/>
    <w:rsid w:val="00C76987"/>
    <w:rsid w:val="00C76F89"/>
    <w:rsid w:val="00C77467"/>
    <w:rsid w:val="00C779CF"/>
    <w:rsid w:val="00C77CBC"/>
    <w:rsid w:val="00C81BC7"/>
    <w:rsid w:val="00C84841"/>
    <w:rsid w:val="00C86944"/>
    <w:rsid w:val="00C877B9"/>
    <w:rsid w:val="00C919E1"/>
    <w:rsid w:val="00C91EE4"/>
    <w:rsid w:val="00C92591"/>
    <w:rsid w:val="00C9271B"/>
    <w:rsid w:val="00C92E49"/>
    <w:rsid w:val="00C936C0"/>
    <w:rsid w:val="00C943AC"/>
    <w:rsid w:val="00C9547E"/>
    <w:rsid w:val="00CA0E51"/>
    <w:rsid w:val="00CA179E"/>
    <w:rsid w:val="00CA1F02"/>
    <w:rsid w:val="00CA2065"/>
    <w:rsid w:val="00CA3561"/>
    <w:rsid w:val="00CA7A3D"/>
    <w:rsid w:val="00CA7D30"/>
    <w:rsid w:val="00CB10F6"/>
    <w:rsid w:val="00CB14EC"/>
    <w:rsid w:val="00CB1CAD"/>
    <w:rsid w:val="00CB27F8"/>
    <w:rsid w:val="00CB457B"/>
    <w:rsid w:val="00CB6742"/>
    <w:rsid w:val="00CC0549"/>
    <w:rsid w:val="00CC352E"/>
    <w:rsid w:val="00CC3C28"/>
    <w:rsid w:val="00CD05AE"/>
    <w:rsid w:val="00CD125A"/>
    <w:rsid w:val="00CD1E55"/>
    <w:rsid w:val="00CD3F47"/>
    <w:rsid w:val="00CD4A54"/>
    <w:rsid w:val="00CD6849"/>
    <w:rsid w:val="00CD6C6E"/>
    <w:rsid w:val="00CE48FA"/>
    <w:rsid w:val="00CE51B9"/>
    <w:rsid w:val="00CE6C11"/>
    <w:rsid w:val="00CE7830"/>
    <w:rsid w:val="00CF1F3F"/>
    <w:rsid w:val="00CF507B"/>
    <w:rsid w:val="00CF5AE5"/>
    <w:rsid w:val="00CF7E6B"/>
    <w:rsid w:val="00D00938"/>
    <w:rsid w:val="00D00CF1"/>
    <w:rsid w:val="00D0142D"/>
    <w:rsid w:val="00D0513E"/>
    <w:rsid w:val="00D05F82"/>
    <w:rsid w:val="00D10E87"/>
    <w:rsid w:val="00D10FDE"/>
    <w:rsid w:val="00D115A0"/>
    <w:rsid w:val="00D14683"/>
    <w:rsid w:val="00D14AAC"/>
    <w:rsid w:val="00D155A0"/>
    <w:rsid w:val="00D15FAF"/>
    <w:rsid w:val="00D16A85"/>
    <w:rsid w:val="00D211C2"/>
    <w:rsid w:val="00D21C30"/>
    <w:rsid w:val="00D2361A"/>
    <w:rsid w:val="00D311C4"/>
    <w:rsid w:val="00D31862"/>
    <w:rsid w:val="00D31CAE"/>
    <w:rsid w:val="00D33DF8"/>
    <w:rsid w:val="00D37D84"/>
    <w:rsid w:val="00D37DDD"/>
    <w:rsid w:val="00D41C6B"/>
    <w:rsid w:val="00D429F5"/>
    <w:rsid w:val="00D42AD5"/>
    <w:rsid w:val="00D4351C"/>
    <w:rsid w:val="00D438C1"/>
    <w:rsid w:val="00D44341"/>
    <w:rsid w:val="00D55340"/>
    <w:rsid w:val="00D62CE7"/>
    <w:rsid w:val="00D6537C"/>
    <w:rsid w:val="00D66FE4"/>
    <w:rsid w:val="00D67C50"/>
    <w:rsid w:val="00D71D3D"/>
    <w:rsid w:val="00D72224"/>
    <w:rsid w:val="00D7282E"/>
    <w:rsid w:val="00D7325B"/>
    <w:rsid w:val="00D8150B"/>
    <w:rsid w:val="00D81D65"/>
    <w:rsid w:val="00D821F7"/>
    <w:rsid w:val="00D823E8"/>
    <w:rsid w:val="00D82726"/>
    <w:rsid w:val="00D85C7B"/>
    <w:rsid w:val="00D90482"/>
    <w:rsid w:val="00D91BF7"/>
    <w:rsid w:val="00D93D5D"/>
    <w:rsid w:val="00D94AE5"/>
    <w:rsid w:val="00D94C8F"/>
    <w:rsid w:val="00D97503"/>
    <w:rsid w:val="00D9787C"/>
    <w:rsid w:val="00DA3ADB"/>
    <w:rsid w:val="00DA3CBF"/>
    <w:rsid w:val="00DA5ACD"/>
    <w:rsid w:val="00DB15F3"/>
    <w:rsid w:val="00DB20E6"/>
    <w:rsid w:val="00DB3848"/>
    <w:rsid w:val="00DB471B"/>
    <w:rsid w:val="00DB6115"/>
    <w:rsid w:val="00DB6A72"/>
    <w:rsid w:val="00DB6EAC"/>
    <w:rsid w:val="00DC099C"/>
    <w:rsid w:val="00DC2DA1"/>
    <w:rsid w:val="00DC3BA8"/>
    <w:rsid w:val="00DC6436"/>
    <w:rsid w:val="00DC7B99"/>
    <w:rsid w:val="00DD04BE"/>
    <w:rsid w:val="00DD1184"/>
    <w:rsid w:val="00DD279F"/>
    <w:rsid w:val="00DD2954"/>
    <w:rsid w:val="00DD2D00"/>
    <w:rsid w:val="00DD33E5"/>
    <w:rsid w:val="00DD33EC"/>
    <w:rsid w:val="00DD3676"/>
    <w:rsid w:val="00DD4069"/>
    <w:rsid w:val="00DE1E6E"/>
    <w:rsid w:val="00DE2C7A"/>
    <w:rsid w:val="00DE4229"/>
    <w:rsid w:val="00DE43A3"/>
    <w:rsid w:val="00DE5C00"/>
    <w:rsid w:val="00DF2E9F"/>
    <w:rsid w:val="00DF3CD7"/>
    <w:rsid w:val="00DF3DD2"/>
    <w:rsid w:val="00DF4CD8"/>
    <w:rsid w:val="00DF5FF2"/>
    <w:rsid w:val="00DF691B"/>
    <w:rsid w:val="00DF6EA1"/>
    <w:rsid w:val="00DF7977"/>
    <w:rsid w:val="00DF7A6C"/>
    <w:rsid w:val="00DF7C4C"/>
    <w:rsid w:val="00E0095D"/>
    <w:rsid w:val="00E03CC6"/>
    <w:rsid w:val="00E04855"/>
    <w:rsid w:val="00E0520F"/>
    <w:rsid w:val="00E052EC"/>
    <w:rsid w:val="00E06BED"/>
    <w:rsid w:val="00E11598"/>
    <w:rsid w:val="00E13B54"/>
    <w:rsid w:val="00E141E0"/>
    <w:rsid w:val="00E15140"/>
    <w:rsid w:val="00E175C2"/>
    <w:rsid w:val="00E21816"/>
    <w:rsid w:val="00E21AD4"/>
    <w:rsid w:val="00E221A6"/>
    <w:rsid w:val="00E23255"/>
    <w:rsid w:val="00E23D4A"/>
    <w:rsid w:val="00E26F12"/>
    <w:rsid w:val="00E27867"/>
    <w:rsid w:val="00E30BFB"/>
    <w:rsid w:val="00E373DE"/>
    <w:rsid w:val="00E4125B"/>
    <w:rsid w:val="00E4130C"/>
    <w:rsid w:val="00E419D1"/>
    <w:rsid w:val="00E44028"/>
    <w:rsid w:val="00E466DA"/>
    <w:rsid w:val="00E50891"/>
    <w:rsid w:val="00E51253"/>
    <w:rsid w:val="00E513CA"/>
    <w:rsid w:val="00E51F7F"/>
    <w:rsid w:val="00E5207F"/>
    <w:rsid w:val="00E530AA"/>
    <w:rsid w:val="00E53260"/>
    <w:rsid w:val="00E539D3"/>
    <w:rsid w:val="00E55C83"/>
    <w:rsid w:val="00E55CB2"/>
    <w:rsid w:val="00E5753B"/>
    <w:rsid w:val="00E604A1"/>
    <w:rsid w:val="00E609B7"/>
    <w:rsid w:val="00E61423"/>
    <w:rsid w:val="00E62CEA"/>
    <w:rsid w:val="00E66775"/>
    <w:rsid w:val="00E66ECF"/>
    <w:rsid w:val="00E67BEF"/>
    <w:rsid w:val="00E72FBC"/>
    <w:rsid w:val="00E84434"/>
    <w:rsid w:val="00E8716E"/>
    <w:rsid w:val="00E90B9B"/>
    <w:rsid w:val="00E93601"/>
    <w:rsid w:val="00E94793"/>
    <w:rsid w:val="00E957E7"/>
    <w:rsid w:val="00E95DC3"/>
    <w:rsid w:val="00E96607"/>
    <w:rsid w:val="00E96DDA"/>
    <w:rsid w:val="00E974FD"/>
    <w:rsid w:val="00E97673"/>
    <w:rsid w:val="00EA29D7"/>
    <w:rsid w:val="00EA6CD1"/>
    <w:rsid w:val="00EB2373"/>
    <w:rsid w:val="00EC1103"/>
    <w:rsid w:val="00EC130E"/>
    <w:rsid w:val="00EC16D5"/>
    <w:rsid w:val="00EC47DD"/>
    <w:rsid w:val="00ED1389"/>
    <w:rsid w:val="00ED178B"/>
    <w:rsid w:val="00ED4B6F"/>
    <w:rsid w:val="00ED4EF4"/>
    <w:rsid w:val="00ED54E1"/>
    <w:rsid w:val="00EE0045"/>
    <w:rsid w:val="00EE4969"/>
    <w:rsid w:val="00EE7B28"/>
    <w:rsid w:val="00EF1F2F"/>
    <w:rsid w:val="00EF2AF7"/>
    <w:rsid w:val="00EF3433"/>
    <w:rsid w:val="00EF3C1D"/>
    <w:rsid w:val="00EF439B"/>
    <w:rsid w:val="00EF5A5E"/>
    <w:rsid w:val="00EF5DA2"/>
    <w:rsid w:val="00EF6D37"/>
    <w:rsid w:val="00F01B1B"/>
    <w:rsid w:val="00F10CB3"/>
    <w:rsid w:val="00F11293"/>
    <w:rsid w:val="00F15C12"/>
    <w:rsid w:val="00F22AEE"/>
    <w:rsid w:val="00F22FDE"/>
    <w:rsid w:val="00F2582B"/>
    <w:rsid w:val="00F25B68"/>
    <w:rsid w:val="00F31EA8"/>
    <w:rsid w:val="00F3404D"/>
    <w:rsid w:val="00F35C20"/>
    <w:rsid w:val="00F41CFB"/>
    <w:rsid w:val="00F428D7"/>
    <w:rsid w:val="00F43203"/>
    <w:rsid w:val="00F4339A"/>
    <w:rsid w:val="00F44CF9"/>
    <w:rsid w:val="00F45969"/>
    <w:rsid w:val="00F45AD2"/>
    <w:rsid w:val="00F45CB6"/>
    <w:rsid w:val="00F469A9"/>
    <w:rsid w:val="00F46BB5"/>
    <w:rsid w:val="00F4772D"/>
    <w:rsid w:val="00F504C6"/>
    <w:rsid w:val="00F51E0A"/>
    <w:rsid w:val="00F54025"/>
    <w:rsid w:val="00F5713A"/>
    <w:rsid w:val="00F57740"/>
    <w:rsid w:val="00F65E48"/>
    <w:rsid w:val="00F65E9C"/>
    <w:rsid w:val="00F66281"/>
    <w:rsid w:val="00F67E44"/>
    <w:rsid w:val="00F70C9F"/>
    <w:rsid w:val="00F71385"/>
    <w:rsid w:val="00F71EFA"/>
    <w:rsid w:val="00F72682"/>
    <w:rsid w:val="00F7578E"/>
    <w:rsid w:val="00F76697"/>
    <w:rsid w:val="00F76E8C"/>
    <w:rsid w:val="00F82392"/>
    <w:rsid w:val="00F90066"/>
    <w:rsid w:val="00F906FD"/>
    <w:rsid w:val="00F92D85"/>
    <w:rsid w:val="00F94803"/>
    <w:rsid w:val="00F94BB1"/>
    <w:rsid w:val="00F959DD"/>
    <w:rsid w:val="00F961C9"/>
    <w:rsid w:val="00F9641D"/>
    <w:rsid w:val="00F969A7"/>
    <w:rsid w:val="00FA0902"/>
    <w:rsid w:val="00FA23D2"/>
    <w:rsid w:val="00FA2EDC"/>
    <w:rsid w:val="00FA44F5"/>
    <w:rsid w:val="00FA4548"/>
    <w:rsid w:val="00FA729D"/>
    <w:rsid w:val="00FA77C7"/>
    <w:rsid w:val="00FB1865"/>
    <w:rsid w:val="00FB54D8"/>
    <w:rsid w:val="00FB67C0"/>
    <w:rsid w:val="00FC0E14"/>
    <w:rsid w:val="00FC143B"/>
    <w:rsid w:val="00FC2ABE"/>
    <w:rsid w:val="00FC32CE"/>
    <w:rsid w:val="00FC3C1D"/>
    <w:rsid w:val="00FC3FB2"/>
    <w:rsid w:val="00FC3FB3"/>
    <w:rsid w:val="00FC695B"/>
    <w:rsid w:val="00FD0A57"/>
    <w:rsid w:val="00FD4E7B"/>
    <w:rsid w:val="00FD63EF"/>
    <w:rsid w:val="00FE04C0"/>
    <w:rsid w:val="00FE0DF3"/>
    <w:rsid w:val="00FE14A8"/>
    <w:rsid w:val="00FE5FB6"/>
    <w:rsid w:val="00FE7657"/>
    <w:rsid w:val="00FE796D"/>
    <w:rsid w:val="00FF0356"/>
    <w:rsid w:val="00FF3B69"/>
    <w:rsid w:val="00FF3F0C"/>
    <w:rsid w:val="00FF5D4B"/>
    <w:rsid w:val="00FF78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85054F"/>
  <w15:chartTrackingRefBased/>
  <w15:docId w15:val="{F9D1B6C4-C731-4D0C-BC85-1D2883EE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AB6"/>
    <w:rPr>
      <w:sz w:val="22"/>
      <w:szCs w:val="22"/>
    </w:rPr>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rsid w:val="00BC62B9"/>
    <w:pPr>
      <w:keepNext/>
      <w:keepLines/>
      <w:spacing w:before="120" w:after="120" w:line="240" w:lineRule="auto"/>
      <w:outlineLvl w:val="1"/>
    </w:pPr>
    <w:rPr>
      <w:b/>
      <w:bCs/>
      <w:sz w:val="28"/>
      <w:szCs w:val="28"/>
    </w:rPr>
  </w:style>
  <w:style w:type="paragraph" w:styleId="Heading3">
    <w:name w:val="heading 3"/>
    <w:basedOn w:val="Normal"/>
    <w:next w:val="Normal"/>
    <w:link w:val="Heading3Char"/>
    <w:uiPriority w:val="9"/>
    <w:unhideWhenUsed/>
    <w:qFormat/>
    <w:rsid w:val="00754F19"/>
    <w:pPr>
      <w:keepNext/>
      <w:keepLines/>
      <w:spacing w:before="40" w:after="0"/>
      <w:outlineLvl w:val="2"/>
    </w:pPr>
    <w:rPr>
      <w:b/>
      <w:bCs/>
      <w:i/>
      <w:iCs/>
      <w:color w:val="75716D" w:themeColor="background2"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unhideWhenUsed/>
    <w:qFormat/>
    <w:rsid w:val="006565FD"/>
    <w:pPr>
      <w:keepNext/>
      <w:keepLines/>
      <w:spacing w:before="40" w:after="0"/>
      <w:outlineLvl w:val="4"/>
    </w:pPr>
    <w:rPr>
      <w:rFonts w:asciiTheme="majorHAnsi" w:eastAsiaTheme="majorEastAsia" w:hAnsiTheme="majorHAnsi" w:cstheme="majorBidi"/>
      <w:color w:val="DF1010" w:themeColor="accent1" w:themeShade="BF"/>
    </w:rPr>
  </w:style>
  <w:style w:type="paragraph" w:styleId="Heading6">
    <w:name w:val="heading 6"/>
    <w:basedOn w:val="Normal"/>
    <w:next w:val="Normal"/>
    <w:link w:val="Heading6Char"/>
    <w:uiPriority w:val="9"/>
    <w:unhideWhenUsed/>
    <w:qFormat/>
    <w:rsid w:val="006565FD"/>
    <w:pPr>
      <w:keepNext/>
      <w:keepLines/>
      <w:spacing w:before="40" w:after="0"/>
      <w:outlineLvl w:val="5"/>
    </w:pPr>
    <w:rPr>
      <w:rFonts w:asciiTheme="majorHAnsi" w:eastAsiaTheme="majorEastAsia" w:hAnsiTheme="majorHAnsi" w:cstheme="majorBidi"/>
      <w:color w:val="940B0B" w:themeColor="accent1" w:themeShade="7F"/>
    </w:rPr>
  </w:style>
  <w:style w:type="paragraph" w:styleId="Heading7">
    <w:name w:val="heading 7"/>
    <w:basedOn w:val="Normal"/>
    <w:next w:val="Normal"/>
    <w:link w:val="Heading7Char"/>
    <w:uiPriority w:val="9"/>
    <w:unhideWhenUsed/>
    <w:qFormat/>
    <w:rsid w:val="006565FD"/>
    <w:pPr>
      <w:keepNext/>
      <w:keepLines/>
      <w:spacing w:before="40" w:after="0"/>
      <w:outlineLvl w:val="6"/>
    </w:pPr>
    <w:rPr>
      <w:rFonts w:asciiTheme="majorHAnsi" w:eastAsiaTheme="majorEastAsia" w:hAnsiTheme="majorHAnsi" w:cstheme="majorBidi"/>
      <w:i/>
      <w:iCs/>
      <w:color w:val="940B0B" w:themeColor="accent1" w:themeShade="7F"/>
    </w:rPr>
  </w:style>
  <w:style w:type="paragraph" w:styleId="Heading8">
    <w:name w:val="heading 8"/>
    <w:basedOn w:val="Normal"/>
    <w:next w:val="Normal"/>
    <w:link w:val="Heading8Char"/>
    <w:uiPriority w:val="9"/>
    <w:unhideWhenUsed/>
    <w:qFormat/>
    <w:rsid w:val="006565F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565F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sid w:val="00BC62B9"/>
    <w:rPr>
      <w:b/>
      <w:bCs/>
      <w:sz w:val="28"/>
      <w:szCs w:val="28"/>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754F19"/>
    <w:rPr>
      <w:b/>
      <w:bCs/>
      <w:i/>
      <w:iCs/>
      <w:color w:val="75716D" w:themeColor="background2" w:themeShade="80"/>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BalloonText">
    <w:name w:val="Balloon Text"/>
    <w:basedOn w:val="Normal"/>
    <w:link w:val="BalloonTextChar"/>
    <w:uiPriority w:val="99"/>
    <w:semiHidden/>
    <w:unhideWhenUsed/>
    <w:rsid w:val="00190E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E80"/>
    <w:rPr>
      <w:rFonts w:ascii="Segoe UI" w:hAnsi="Segoe UI" w:cs="Segoe UI"/>
      <w:sz w:val="18"/>
      <w:szCs w:val="18"/>
    </w:rPr>
  </w:style>
  <w:style w:type="paragraph" w:styleId="ListParagraph">
    <w:name w:val="List Paragraph"/>
    <w:basedOn w:val="Normal"/>
    <w:uiPriority w:val="34"/>
    <w:unhideWhenUsed/>
    <w:qFormat/>
    <w:rsid w:val="00B66CD7"/>
    <w:pPr>
      <w:ind w:left="720"/>
      <w:contextualSpacing/>
    </w:pPr>
  </w:style>
  <w:style w:type="character" w:styleId="Strong">
    <w:name w:val="Strong"/>
    <w:basedOn w:val="DefaultParagraphFont"/>
    <w:uiPriority w:val="22"/>
    <w:qFormat/>
    <w:rsid w:val="00B76290"/>
    <w:rPr>
      <w:b/>
      <w:bCs/>
    </w:rPr>
  </w:style>
  <w:style w:type="character" w:styleId="UnresolvedMention">
    <w:name w:val="Unresolved Mention"/>
    <w:basedOn w:val="DefaultParagraphFont"/>
    <w:uiPriority w:val="99"/>
    <w:semiHidden/>
    <w:unhideWhenUsed/>
    <w:rsid w:val="00EA29D7"/>
    <w:rPr>
      <w:color w:val="808080"/>
      <w:shd w:val="clear" w:color="auto" w:fill="E6E6E6"/>
    </w:rPr>
  </w:style>
  <w:style w:type="character" w:customStyle="1" w:styleId="Heading5Char">
    <w:name w:val="Heading 5 Char"/>
    <w:basedOn w:val="DefaultParagraphFont"/>
    <w:link w:val="Heading5"/>
    <w:uiPriority w:val="9"/>
    <w:rsid w:val="006565FD"/>
    <w:rPr>
      <w:rFonts w:asciiTheme="majorHAnsi" w:eastAsiaTheme="majorEastAsia" w:hAnsiTheme="majorHAnsi" w:cstheme="majorBidi"/>
      <w:color w:val="DF1010" w:themeColor="accent1" w:themeShade="BF"/>
      <w:sz w:val="22"/>
      <w:szCs w:val="22"/>
    </w:rPr>
  </w:style>
  <w:style w:type="character" w:customStyle="1" w:styleId="Heading6Char">
    <w:name w:val="Heading 6 Char"/>
    <w:basedOn w:val="DefaultParagraphFont"/>
    <w:link w:val="Heading6"/>
    <w:uiPriority w:val="9"/>
    <w:rsid w:val="006565FD"/>
    <w:rPr>
      <w:rFonts w:asciiTheme="majorHAnsi" w:eastAsiaTheme="majorEastAsia" w:hAnsiTheme="majorHAnsi" w:cstheme="majorBidi"/>
      <w:color w:val="940B0B" w:themeColor="accent1" w:themeShade="7F"/>
      <w:sz w:val="22"/>
      <w:szCs w:val="22"/>
    </w:rPr>
  </w:style>
  <w:style w:type="character" w:customStyle="1" w:styleId="Heading7Char">
    <w:name w:val="Heading 7 Char"/>
    <w:basedOn w:val="DefaultParagraphFont"/>
    <w:link w:val="Heading7"/>
    <w:uiPriority w:val="9"/>
    <w:rsid w:val="006565FD"/>
    <w:rPr>
      <w:rFonts w:asciiTheme="majorHAnsi" w:eastAsiaTheme="majorEastAsia" w:hAnsiTheme="majorHAnsi" w:cstheme="majorBidi"/>
      <w:i/>
      <w:iCs/>
      <w:color w:val="940B0B" w:themeColor="accent1" w:themeShade="7F"/>
      <w:sz w:val="22"/>
      <w:szCs w:val="22"/>
    </w:rPr>
  </w:style>
  <w:style w:type="character" w:customStyle="1" w:styleId="Heading8Char">
    <w:name w:val="Heading 8 Char"/>
    <w:basedOn w:val="DefaultParagraphFont"/>
    <w:link w:val="Heading8"/>
    <w:uiPriority w:val="9"/>
    <w:rsid w:val="006565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565FD"/>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B322F3"/>
    <w:rPr>
      <w:i/>
      <w:iCs/>
    </w:rPr>
  </w:style>
  <w:style w:type="paragraph" w:styleId="Caption">
    <w:name w:val="caption"/>
    <w:basedOn w:val="Normal"/>
    <w:next w:val="Normal"/>
    <w:uiPriority w:val="35"/>
    <w:unhideWhenUsed/>
    <w:qFormat/>
    <w:rsid w:val="005C36A0"/>
    <w:pPr>
      <w:spacing w:after="200" w:line="240" w:lineRule="auto"/>
    </w:pPr>
    <w:rPr>
      <w:i/>
      <w:iCs/>
      <w:sz w:val="18"/>
      <w:szCs w:val="18"/>
    </w:rPr>
  </w:style>
  <w:style w:type="paragraph" w:styleId="FootnoteText">
    <w:name w:val="footnote text"/>
    <w:basedOn w:val="Normal"/>
    <w:link w:val="FootnoteTextChar"/>
    <w:uiPriority w:val="99"/>
    <w:semiHidden/>
    <w:unhideWhenUsed/>
    <w:rsid w:val="00D728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82E"/>
  </w:style>
  <w:style w:type="character" w:styleId="FootnoteReference">
    <w:name w:val="footnote reference"/>
    <w:basedOn w:val="DefaultParagraphFont"/>
    <w:uiPriority w:val="99"/>
    <w:semiHidden/>
    <w:unhideWhenUsed/>
    <w:rsid w:val="00D7282E"/>
    <w:rPr>
      <w:vertAlign w:val="superscript"/>
    </w:rPr>
  </w:style>
  <w:style w:type="character" w:styleId="HTMLCode">
    <w:name w:val="HTML Code"/>
    <w:basedOn w:val="DefaultParagraphFont"/>
    <w:uiPriority w:val="99"/>
    <w:semiHidden/>
    <w:unhideWhenUsed/>
    <w:rsid w:val="009F20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07752">
      <w:bodyDiv w:val="1"/>
      <w:marLeft w:val="0"/>
      <w:marRight w:val="0"/>
      <w:marTop w:val="0"/>
      <w:marBottom w:val="0"/>
      <w:divBdr>
        <w:top w:val="none" w:sz="0" w:space="0" w:color="auto"/>
        <w:left w:val="none" w:sz="0" w:space="0" w:color="auto"/>
        <w:bottom w:val="none" w:sz="0" w:space="0" w:color="auto"/>
        <w:right w:val="none" w:sz="0" w:space="0" w:color="auto"/>
      </w:divBdr>
      <w:divsChild>
        <w:div w:id="211961336">
          <w:marLeft w:val="0"/>
          <w:marRight w:val="0"/>
          <w:marTop w:val="0"/>
          <w:marBottom w:val="0"/>
          <w:divBdr>
            <w:top w:val="none" w:sz="0" w:space="0" w:color="auto"/>
            <w:left w:val="none" w:sz="0" w:space="0" w:color="auto"/>
            <w:bottom w:val="none" w:sz="0" w:space="0" w:color="auto"/>
            <w:right w:val="none" w:sz="0" w:space="0" w:color="auto"/>
          </w:divBdr>
        </w:div>
        <w:div w:id="1487428281">
          <w:marLeft w:val="0"/>
          <w:marRight w:val="0"/>
          <w:marTop w:val="0"/>
          <w:marBottom w:val="0"/>
          <w:divBdr>
            <w:top w:val="none" w:sz="0" w:space="0" w:color="auto"/>
            <w:left w:val="none" w:sz="0" w:space="0" w:color="auto"/>
            <w:bottom w:val="none" w:sz="0" w:space="0" w:color="auto"/>
            <w:right w:val="none" w:sz="0" w:space="0" w:color="auto"/>
          </w:divBdr>
        </w:div>
      </w:divsChild>
    </w:div>
    <w:div w:id="526258624">
      <w:bodyDiv w:val="1"/>
      <w:marLeft w:val="0"/>
      <w:marRight w:val="0"/>
      <w:marTop w:val="0"/>
      <w:marBottom w:val="0"/>
      <w:divBdr>
        <w:top w:val="none" w:sz="0" w:space="0" w:color="auto"/>
        <w:left w:val="none" w:sz="0" w:space="0" w:color="auto"/>
        <w:bottom w:val="none" w:sz="0" w:space="0" w:color="auto"/>
        <w:right w:val="none" w:sz="0" w:space="0" w:color="auto"/>
      </w:divBdr>
    </w:div>
    <w:div w:id="952245427">
      <w:bodyDiv w:val="1"/>
      <w:marLeft w:val="0"/>
      <w:marRight w:val="0"/>
      <w:marTop w:val="0"/>
      <w:marBottom w:val="0"/>
      <w:divBdr>
        <w:top w:val="none" w:sz="0" w:space="0" w:color="auto"/>
        <w:left w:val="none" w:sz="0" w:space="0" w:color="auto"/>
        <w:bottom w:val="none" w:sz="0" w:space="0" w:color="auto"/>
        <w:right w:val="none" w:sz="0" w:space="0" w:color="auto"/>
      </w:divBdr>
    </w:div>
    <w:div w:id="976229610">
      <w:bodyDiv w:val="1"/>
      <w:marLeft w:val="0"/>
      <w:marRight w:val="0"/>
      <w:marTop w:val="0"/>
      <w:marBottom w:val="0"/>
      <w:divBdr>
        <w:top w:val="none" w:sz="0" w:space="0" w:color="auto"/>
        <w:left w:val="none" w:sz="0" w:space="0" w:color="auto"/>
        <w:bottom w:val="none" w:sz="0" w:space="0" w:color="auto"/>
        <w:right w:val="none" w:sz="0" w:space="0" w:color="auto"/>
      </w:divBdr>
    </w:div>
    <w:div w:id="978340297">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4043692">
      <w:bodyDiv w:val="1"/>
      <w:marLeft w:val="0"/>
      <w:marRight w:val="0"/>
      <w:marTop w:val="0"/>
      <w:marBottom w:val="0"/>
      <w:divBdr>
        <w:top w:val="none" w:sz="0" w:space="0" w:color="auto"/>
        <w:left w:val="none" w:sz="0" w:space="0" w:color="auto"/>
        <w:bottom w:val="none" w:sz="0" w:space="0" w:color="auto"/>
        <w:right w:val="none" w:sz="0" w:space="0" w:color="auto"/>
      </w:divBdr>
    </w:div>
    <w:div w:id="1375352750">
      <w:bodyDiv w:val="1"/>
      <w:marLeft w:val="0"/>
      <w:marRight w:val="0"/>
      <w:marTop w:val="0"/>
      <w:marBottom w:val="0"/>
      <w:divBdr>
        <w:top w:val="none" w:sz="0" w:space="0" w:color="auto"/>
        <w:left w:val="none" w:sz="0" w:space="0" w:color="auto"/>
        <w:bottom w:val="none" w:sz="0" w:space="0" w:color="auto"/>
        <w:right w:val="none" w:sz="0" w:space="0" w:color="auto"/>
      </w:divBdr>
      <w:divsChild>
        <w:div w:id="882445759">
          <w:marLeft w:val="0"/>
          <w:marRight w:val="0"/>
          <w:marTop w:val="0"/>
          <w:marBottom w:val="0"/>
          <w:divBdr>
            <w:top w:val="none" w:sz="0" w:space="0" w:color="auto"/>
            <w:left w:val="none" w:sz="0" w:space="0" w:color="auto"/>
            <w:bottom w:val="none" w:sz="0" w:space="0" w:color="auto"/>
            <w:right w:val="none" w:sz="0" w:space="0" w:color="auto"/>
          </w:divBdr>
          <w:divsChild>
            <w:div w:id="14187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5582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zej\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95E25241C004393AE70707B0DF083E5"/>
        <w:category>
          <w:name w:val="General"/>
          <w:gallery w:val="placeholder"/>
        </w:category>
        <w:types>
          <w:type w:val="bbPlcHdr"/>
        </w:types>
        <w:behaviors>
          <w:behavior w:val="content"/>
        </w:behaviors>
        <w:guid w:val="{7DB09090-86A1-4A27-8605-2766FF878BB4}"/>
      </w:docPartPr>
      <w:docPartBody>
        <w:p w:rsidR="004F0960" w:rsidRDefault="0075488C" w:rsidP="0075488C">
          <w:pPr>
            <w:pStyle w:val="A95E25241C004393AE70707B0DF083E5"/>
          </w:pPr>
          <w:r>
            <w:t>[Business Plan Title]</w:t>
          </w:r>
        </w:p>
      </w:docPartBody>
    </w:docPart>
    <w:docPart>
      <w:docPartPr>
        <w:name w:val="9377004CD11D46CA883BFFF0BA7B1321"/>
        <w:category>
          <w:name w:val="General"/>
          <w:gallery w:val="placeholder"/>
        </w:category>
        <w:types>
          <w:type w:val="bbPlcHdr"/>
        </w:types>
        <w:behaviors>
          <w:behavior w:val="content"/>
        </w:behaviors>
        <w:guid w:val="{B64885D3-D218-48DB-893B-E76E0F0110AF}"/>
      </w:docPartPr>
      <w:docPartBody>
        <w:p w:rsidR="004F0960" w:rsidRDefault="0075488C" w:rsidP="0075488C">
          <w:pPr>
            <w:pStyle w:val="9377004CD11D46CA883BFFF0BA7B1321"/>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4A"/>
    <w:rsid w:val="00064F3F"/>
    <w:rsid w:val="000944E4"/>
    <w:rsid w:val="000C3CDC"/>
    <w:rsid w:val="000D787B"/>
    <w:rsid w:val="00100236"/>
    <w:rsid w:val="001307A0"/>
    <w:rsid w:val="001429C7"/>
    <w:rsid w:val="001476F0"/>
    <w:rsid w:val="001F424A"/>
    <w:rsid w:val="00206DC0"/>
    <w:rsid w:val="0023098B"/>
    <w:rsid w:val="00233EBE"/>
    <w:rsid w:val="00237F4C"/>
    <w:rsid w:val="00243EC1"/>
    <w:rsid w:val="00272945"/>
    <w:rsid w:val="002A4F9C"/>
    <w:rsid w:val="002C1481"/>
    <w:rsid w:val="00335942"/>
    <w:rsid w:val="0036636D"/>
    <w:rsid w:val="00381FF9"/>
    <w:rsid w:val="003C1F4C"/>
    <w:rsid w:val="0044729A"/>
    <w:rsid w:val="004910F5"/>
    <w:rsid w:val="004B31F5"/>
    <w:rsid w:val="004B7B29"/>
    <w:rsid w:val="004C68C9"/>
    <w:rsid w:val="004D19B5"/>
    <w:rsid w:val="004F0960"/>
    <w:rsid w:val="00577993"/>
    <w:rsid w:val="005D5B9D"/>
    <w:rsid w:val="00641933"/>
    <w:rsid w:val="0068629E"/>
    <w:rsid w:val="006C4343"/>
    <w:rsid w:val="00706AAF"/>
    <w:rsid w:val="007351AF"/>
    <w:rsid w:val="0075488C"/>
    <w:rsid w:val="007A4527"/>
    <w:rsid w:val="007B712E"/>
    <w:rsid w:val="007D10AE"/>
    <w:rsid w:val="008401AF"/>
    <w:rsid w:val="00905192"/>
    <w:rsid w:val="00922F70"/>
    <w:rsid w:val="009319EE"/>
    <w:rsid w:val="00983B3A"/>
    <w:rsid w:val="00986D4C"/>
    <w:rsid w:val="00A57F74"/>
    <w:rsid w:val="00A764E4"/>
    <w:rsid w:val="00B30865"/>
    <w:rsid w:val="00B70E4D"/>
    <w:rsid w:val="00B75931"/>
    <w:rsid w:val="00BD3B72"/>
    <w:rsid w:val="00C52FCF"/>
    <w:rsid w:val="00C60844"/>
    <w:rsid w:val="00CA7D55"/>
    <w:rsid w:val="00D0650D"/>
    <w:rsid w:val="00D13C30"/>
    <w:rsid w:val="00E14B0C"/>
    <w:rsid w:val="00E266BB"/>
    <w:rsid w:val="00E76CB6"/>
    <w:rsid w:val="00EF2DC4"/>
    <w:rsid w:val="00F32F9A"/>
    <w:rsid w:val="00F42CA6"/>
    <w:rsid w:val="00F533D9"/>
    <w:rsid w:val="00F578E9"/>
    <w:rsid w:val="00F7102A"/>
    <w:rsid w:val="00F72974"/>
    <w:rsid w:val="00FC4C6F"/>
    <w:rsid w:val="00FD3167"/>
    <w:rsid w:val="00FF7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2B6C20CB4824C5786B5C693D0AA374E">
    <w:name w:val="C2B6C20CB4824C5786B5C693D0AA374E"/>
  </w:style>
  <w:style w:type="paragraph" w:customStyle="1" w:styleId="AC715B511BF846A49629819D39E1CB0E">
    <w:name w:val="AC715B511BF846A49629819D39E1CB0E"/>
  </w:style>
  <w:style w:type="paragraph" w:customStyle="1" w:styleId="8080A6E7C838410A8EB4DCD4C97C46B8">
    <w:name w:val="8080A6E7C838410A8EB4DCD4C97C46B8"/>
  </w:style>
  <w:style w:type="paragraph" w:customStyle="1" w:styleId="70BD67D8DE124C0990B1BBB8298B3541">
    <w:name w:val="70BD67D8DE124C0990B1BBB8298B3541"/>
  </w:style>
  <w:style w:type="paragraph" w:customStyle="1" w:styleId="5DCE21DF1538460DA9AB401E5C1A63F1">
    <w:name w:val="5DCE21DF1538460DA9AB401E5C1A63F1"/>
  </w:style>
  <w:style w:type="paragraph" w:customStyle="1" w:styleId="863B0F5EF76A4DA881C64B16CC988F48">
    <w:name w:val="863B0F5EF76A4DA881C64B16CC988F48"/>
  </w:style>
  <w:style w:type="paragraph" w:customStyle="1" w:styleId="B6809655ABE745CA96B3AFC156BCE079">
    <w:name w:val="B6809655ABE745CA96B3AFC156BCE079"/>
  </w:style>
  <w:style w:type="paragraph" w:customStyle="1" w:styleId="B2267670BDE94257B1C65BBDC2B0598D">
    <w:name w:val="B2267670BDE94257B1C65BBDC2B0598D"/>
  </w:style>
  <w:style w:type="paragraph" w:customStyle="1" w:styleId="3965852E419344AB895D4F574DBF968C">
    <w:name w:val="3965852E419344AB895D4F574DBF968C"/>
  </w:style>
  <w:style w:type="paragraph" w:customStyle="1" w:styleId="A45AC7FC448F4509A98641DBA7727374">
    <w:name w:val="A45AC7FC448F4509A98641DBA7727374"/>
  </w:style>
  <w:style w:type="paragraph" w:customStyle="1" w:styleId="A95E25241C004393AE70707B0DF083E5">
    <w:name w:val="A95E25241C004393AE70707B0DF083E5"/>
    <w:rsid w:val="0075488C"/>
  </w:style>
  <w:style w:type="paragraph" w:customStyle="1" w:styleId="9377004CD11D46CA883BFFF0BA7B1321">
    <w:name w:val="9377004CD11D46CA883BFFF0BA7B1321"/>
    <w:rsid w:val="00754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2018-03-14T00:00:00</PublishDate>
  <Abstract/>
  <CompanyAddress>15 Avenue of American
New York, New York 10004</CompanyAddress>
  <CompanyPhone>212-235-2388</CompanyPhone>
  <CompanyFax>212-235-2395</CompanyFax>
  <CompanyEmail>info@onasander.com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BCE72514-8151-467B-92D9-8FFAACA0A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0</TotalTime>
  <Pages>5</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OnasandeR ICO WHITEPAPER</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OnasandeR ICO</dc:title>
  <dc:subject>First Decentralized Investment Bank ICO</dc:subject>
  <dc:creator>andrzej</dc:creator>
  <cp:keywords/>
  <dc:description/>
  <cp:lastModifiedBy>AW</cp:lastModifiedBy>
  <cp:revision>2</cp:revision>
  <cp:lastPrinted>2018-05-21T19:08:00Z</cp:lastPrinted>
  <dcterms:created xsi:type="dcterms:W3CDTF">2018-06-02T22:19:00Z</dcterms:created>
  <dcterms:modified xsi:type="dcterms:W3CDTF">2018-06-02T22:19:00Z</dcterms:modified>
  <cp:contentStatus>www.Onasander.com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